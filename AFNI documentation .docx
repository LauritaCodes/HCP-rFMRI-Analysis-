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27873E" w14:textId="77777777" w:rsidR="00896AE8" w:rsidRDefault="00896AE8" w:rsidP="005B2A94">
      <w:pPr>
        <w:pStyle w:val="Heading1"/>
      </w:pPr>
      <w:r>
        <w:t>Downloading AFNI</w:t>
      </w:r>
    </w:p>
    <w:p w14:paraId="497C1271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Depending on your computer’s operating system, you have several different options for downloading and installing the AFNI package. If you do not have any of the required packages, such as R or Homebrew, the entire installation can take 1-2 hours.</w:t>
      </w:r>
    </w:p>
    <w:p w14:paraId="37DC4661" w14:textId="77777777" w:rsidR="00896AE8" w:rsidRDefault="00896AE8" w:rsidP="00896AE8"/>
    <w:p w14:paraId="1884BC1A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Long AFNI direction Version:</w:t>
      </w:r>
    </w:p>
    <w:p w14:paraId="3730E226" w14:textId="77777777" w:rsidR="00896AE8" w:rsidRPr="005B2A94" w:rsidRDefault="00896AE8" w:rsidP="005B2A94">
      <w:pPr>
        <w:pStyle w:val="Heading1"/>
      </w:pPr>
      <w:r w:rsidRPr="005B2A94">
        <w:t>Step 1: Install the Windows Subsystem for Linux</w:t>
      </w:r>
    </w:p>
    <w:p w14:paraId="6960A830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Before installing any Linux distributions on Windows, you must enable the "Windows Subsystem for Linux" optional feature.</w:t>
      </w:r>
    </w:p>
    <w:p w14:paraId="3C213837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1.</w:t>
      </w:r>
      <w:r>
        <w:rPr>
          <w:rFonts w:ascii="Arial" w:hAnsi="Arial" w:cs="Arial"/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In the search terminal of your windows computer, enter “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Powershell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>”</w:t>
      </w:r>
    </w:p>
    <w:p w14:paraId="61767CB5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2.</w:t>
      </w:r>
      <w:r>
        <w:rPr>
          <w:rFonts w:ascii="Arial" w:hAnsi="Arial" w:cs="Arial"/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Right click power shell</w:t>
      </w:r>
    </w:p>
    <w:p w14:paraId="199B06B8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3.</w:t>
      </w:r>
      <w:r>
        <w:rPr>
          <w:rFonts w:ascii="Arial" w:hAnsi="Arial" w:cs="Arial"/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Select run as administrator</w:t>
      </w:r>
    </w:p>
    <w:p w14:paraId="6B5D87F3" w14:textId="3169579F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7BE58BD" wp14:editId="178055D4">
            <wp:extent cx="1790700" cy="2438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55D93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6053CA9C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4.</w:t>
      </w:r>
      <w:r>
        <w:rPr>
          <w:rFonts w:ascii="Arial" w:hAnsi="Arial" w:cs="Arial"/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Copy as paste the following command into the terminal</w:t>
      </w:r>
    </w:p>
    <w:p w14:paraId="0990A668" w14:textId="77777777" w:rsidR="00896AE8" w:rsidRDefault="00896AE8" w:rsidP="00896AE8">
      <w:pPr>
        <w:pStyle w:val="NormalWeb"/>
        <w:spacing w:before="240" w:after="240"/>
        <w:ind w:left="360"/>
      </w:pPr>
      <w:r>
        <w:rPr>
          <w:rFonts w:ascii="Arial" w:hAnsi="Arial" w:cs="Arial"/>
          <w:color w:val="000000"/>
          <w:sz w:val="22"/>
          <w:szCs w:val="22"/>
        </w:rPr>
        <w:t>dism.exe /online /enable-feature /</w:t>
      </w: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t>featurename:Microsoft</w:t>
      </w:r>
      <w:proofErr w:type="gramEnd"/>
      <w:r>
        <w:rPr>
          <w:rFonts w:ascii="Arial" w:hAnsi="Arial" w:cs="Arial"/>
          <w:color w:val="000000"/>
          <w:sz w:val="22"/>
          <w:szCs w:val="22"/>
        </w:rPr>
        <w:t>-Windows-Subsystem-Linux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/all 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norestart</w:t>
      </w:r>
      <w:proofErr w:type="spellEnd"/>
    </w:p>
    <w:p w14:paraId="0D4C8E32" w14:textId="4571659D" w:rsidR="00896AE8" w:rsidRDefault="00896AE8" w:rsidP="00896AE8">
      <w:pPr>
        <w:pStyle w:val="NormalWeb"/>
        <w:spacing w:before="240" w:after="240"/>
        <w:ind w:left="36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C5F2BFE" wp14:editId="3B8A587C">
            <wp:extent cx="4827270" cy="19354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7C04C" w14:textId="77777777" w:rsidR="00896AE8" w:rsidRPr="005B2A94" w:rsidRDefault="00896AE8" w:rsidP="005B2A94">
      <w:pPr>
        <w:pStyle w:val="Heading1"/>
      </w:pPr>
      <w:r w:rsidRPr="005B2A94">
        <w:t xml:space="preserve">Step 2: Install your Linux distribution of choice &amp; </w:t>
      </w:r>
      <w:proofErr w:type="spellStart"/>
      <w:r w:rsidRPr="005B2A94">
        <w:t>VcXsrv</w:t>
      </w:r>
      <w:proofErr w:type="spellEnd"/>
      <w:r w:rsidRPr="005B2A94">
        <w:t xml:space="preserve"> Windows X Server</w:t>
      </w:r>
    </w:p>
    <w:p w14:paraId="5798FCEC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232BD75B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 xml:space="preserve">I personally use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Ubantu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use the following link to download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Ubantu</w:t>
      </w:r>
      <w:proofErr w:type="spellEnd"/>
    </w:p>
    <w:p w14:paraId="63F18DEE" w14:textId="77777777" w:rsidR="00896AE8" w:rsidRDefault="00896AE8" w:rsidP="00896AE8">
      <w:pPr>
        <w:pStyle w:val="NormalWeb"/>
        <w:spacing w:before="240" w:after="240"/>
      </w:pPr>
      <w:hyperlink r:id="rId10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https://www.microsoft.com/en-us/p/ubuntu-2004-lts/9n6svws3rx71?rtc=1&amp;activetab=pivot:overviewtab</w:t>
        </w:r>
      </w:hyperlink>
    </w:p>
    <w:p w14:paraId="44DED56D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33AE9B01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1.</w:t>
      </w:r>
      <w:r>
        <w:rPr>
          <w:rFonts w:ascii="Arial" w:hAnsi="Arial" w:cs="Arial"/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From the distribution page select “Get”</w:t>
      </w:r>
    </w:p>
    <w:p w14:paraId="4C7D3820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2.</w:t>
      </w:r>
      <w:r>
        <w:rPr>
          <w:rFonts w:ascii="Arial" w:hAnsi="Arial" w:cs="Arial"/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The first time you launch a newly installed Linux distribution, a console window will open and you'll be asked to wait for a minute or two for files to de-compress and be stored on your PC. All future launches should take less than a second.</w:t>
      </w:r>
    </w:p>
    <w:p w14:paraId="7ADEF764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3.</w:t>
      </w:r>
      <w:r>
        <w:rPr>
          <w:rFonts w:ascii="Arial" w:hAnsi="Arial" w:cs="Arial"/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You will then need to create a user account and password for your new Linux distribution.</w:t>
      </w:r>
    </w:p>
    <w:p w14:paraId="56C5BA60" w14:textId="77777777" w:rsidR="00896AE8" w:rsidRDefault="00896AE8" w:rsidP="00896AE8"/>
    <w:p w14:paraId="7A8BE93C" w14:textId="77777777" w:rsidR="00896AE8" w:rsidRDefault="00896AE8" w:rsidP="005B2A94">
      <w:pPr>
        <w:pStyle w:val="Heading1"/>
      </w:pPr>
      <w:r>
        <w:t xml:space="preserve">Install </w:t>
      </w:r>
      <w:proofErr w:type="spellStart"/>
      <w:r>
        <w:t>VcXsrv</w:t>
      </w:r>
      <w:proofErr w:type="spellEnd"/>
      <w:r>
        <w:t xml:space="preserve"> Windows X Server</w:t>
      </w:r>
    </w:p>
    <w:p w14:paraId="647FA65E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 xml:space="preserve">Copy &amp; paste the link start automatic download (this will be on your desktop not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Ubanut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>):</w:t>
      </w:r>
    </w:p>
    <w:p w14:paraId="101E62DB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https://sourceforge.net/projects/vcxsrv/files/latest/download</w:t>
      </w:r>
    </w:p>
    <w:p w14:paraId="78C324F3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Use default installation settings.</w:t>
      </w:r>
    </w:p>
    <w:p w14:paraId="716D83B9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 xml:space="preserve">Now and forever, first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doubleclick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on the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VcXsrv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icon on your Desktop, and then start Ubuntu, for example by typing “ubuntu” in the Windows search bar. (Sorry, not our design!)</w:t>
      </w:r>
    </w:p>
    <w:p w14:paraId="11633D61" w14:textId="0AFB8748" w:rsidR="00896AE8" w:rsidRDefault="00896AE8" w:rsidP="00896AE8"/>
    <w:p w14:paraId="6E8195E4" w14:textId="7C6049A1" w:rsidR="005B2A94" w:rsidRDefault="005B2A94" w:rsidP="00896AE8"/>
    <w:p w14:paraId="14F5A4CB" w14:textId="2EBFCA9A" w:rsidR="005B2A94" w:rsidRDefault="005B2A94" w:rsidP="00896AE8"/>
    <w:p w14:paraId="0ECC3B08" w14:textId="4C016784" w:rsidR="005B2A94" w:rsidRDefault="005B2A94" w:rsidP="00896AE8"/>
    <w:p w14:paraId="6CED02F9" w14:textId="77777777" w:rsidR="005B2A94" w:rsidRDefault="005B2A94" w:rsidP="00896AE8"/>
    <w:p w14:paraId="27367EBE" w14:textId="160C9845" w:rsidR="00896AE8" w:rsidRDefault="00896AE8" w:rsidP="00896AE8">
      <w:pPr>
        <w:pStyle w:val="NormalWeb"/>
        <w:spacing w:before="240" w:after="240"/>
      </w:pPr>
      <w:r w:rsidRPr="00896AE8">
        <w:rPr>
          <w:rStyle w:val="Heading1Char"/>
        </w:rPr>
        <w:lastRenderedPageBreak/>
        <w:t>Short Version</w:t>
      </w:r>
      <w:r>
        <w:rPr>
          <w:rStyle w:val="Heading1Char"/>
        </w:rPr>
        <w:t xml:space="preserve"> (</w:t>
      </w:r>
      <w:r w:rsidRPr="00F72663">
        <w:rPr>
          <w:rStyle w:val="Heading1Char"/>
          <w:highlight w:val="yellow"/>
        </w:rPr>
        <w:t>Recommended</w:t>
      </w:r>
      <w:r>
        <w:rPr>
          <w:rStyle w:val="Heading1Char"/>
        </w:rPr>
        <w:t xml:space="preserve">) </w:t>
      </w:r>
      <w:r>
        <w:rPr>
          <w:rFonts w:ascii="Arial" w:hAnsi="Arial" w:cs="Arial"/>
          <w:color w:val="000000"/>
          <w:sz w:val="22"/>
          <w:szCs w:val="22"/>
        </w:rPr>
        <w:br/>
        <w:t>The AFNI directions can be hard to follow</w:t>
      </w:r>
      <w:r w:rsidR="00F72663">
        <w:rPr>
          <w:rFonts w:ascii="Arial" w:hAnsi="Arial" w:cs="Arial"/>
          <w:color w:val="000000"/>
          <w:sz w:val="22"/>
          <w:szCs w:val="22"/>
        </w:rPr>
        <w:t>. This</w:t>
      </w:r>
      <w:r>
        <w:rPr>
          <w:rFonts w:ascii="Arial" w:hAnsi="Arial" w:cs="Arial"/>
          <w:color w:val="000000"/>
          <w:sz w:val="22"/>
          <w:szCs w:val="22"/>
        </w:rPr>
        <w:t xml:space="preserve"> simplif</w:t>
      </w:r>
      <w:r w:rsidR="00F72663">
        <w:rPr>
          <w:rFonts w:ascii="Arial" w:hAnsi="Arial" w:cs="Arial"/>
          <w:color w:val="000000"/>
          <w:sz w:val="22"/>
          <w:szCs w:val="22"/>
        </w:rPr>
        <w:t>ies</w:t>
      </w:r>
      <w:r>
        <w:rPr>
          <w:rFonts w:ascii="Arial" w:hAnsi="Arial" w:cs="Arial"/>
          <w:color w:val="000000"/>
          <w:sz w:val="22"/>
          <w:szCs w:val="22"/>
        </w:rPr>
        <w:t xml:space="preserve"> the process for the end-user, who may not be a Windows or Linux expert. I suggest following this format. </w:t>
      </w:r>
    </w:p>
    <w:p w14:paraId="70A903F4" w14:textId="77777777" w:rsidR="00896AE8" w:rsidRDefault="00896AE8" w:rsidP="00896AE8"/>
    <w:p w14:paraId="1F09AC0B" w14:textId="77777777" w:rsidR="00896AE8" w:rsidRPr="005B2A94" w:rsidRDefault="00896AE8" w:rsidP="005B2A94">
      <w:pPr>
        <w:pStyle w:val="Heading1"/>
      </w:pPr>
      <w:r w:rsidRPr="005B2A94">
        <w:t>Clone Repo</w:t>
      </w:r>
    </w:p>
    <w:p w14:paraId="5119D3F9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Courier New" w:hAnsi="Courier New" w:cs="Courier New"/>
          <w:color w:val="111111"/>
          <w:sz w:val="20"/>
          <w:szCs w:val="20"/>
        </w:rPr>
        <w:t xml:space="preserve">git clone </w:t>
      </w:r>
      <w:hyperlink r:id="rId11" w:history="1">
        <w:r>
          <w:rPr>
            <w:rStyle w:val="Hyperlink"/>
            <w:rFonts w:ascii="Courier New" w:hAnsi="Courier New" w:cs="Courier New"/>
            <w:color w:val="1155CC"/>
            <w:sz w:val="20"/>
            <w:szCs w:val="20"/>
          </w:rPr>
          <w:t>https://github.com/aaroneg/Install-AFNI-on-Ubuntu-on-Windows</w:t>
        </w:r>
      </w:hyperlink>
    </w:p>
    <w:p w14:paraId="66E5D737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Courier New" w:hAnsi="Courier New" w:cs="Courier New"/>
          <w:color w:val="111111"/>
          <w:sz w:val="20"/>
          <w:szCs w:val="20"/>
        </w:rPr>
        <w:t>cd Install-AFNI-on-</w:t>
      </w:r>
      <w:proofErr w:type="spellStart"/>
      <w:r>
        <w:rPr>
          <w:rFonts w:ascii="Courier New" w:hAnsi="Courier New" w:cs="Courier New"/>
          <w:color w:val="111111"/>
          <w:sz w:val="20"/>
          <w:szCs w:val="20"/>
        </w:rPr>
        <w:t>Ubantu</w:t>
      </w:r>
      <w:proofErr w:type="spellEnd"/>
      <w:r>
        <w:rPr>
          <w:rFonts w:ascii="Courier New" w:hAnsi="Courier New" w:cs="Courier New"/>
          <w:color w:val="111111"/>
          <w:sz w:val="20"/>
          <w:szCs w:val="20"/>
        </w:rPr>
        <w:t>-on-Windows</w:t>
      </w:r>
    </w:p>
    <w:p w14:paraId="1A7E3811" w14:textId="77777777" w:rsidR="00896AE8" w:rsidRDefault="00896AE8" w:rsidP="00896AE8"/>
    <w:p w14:paraId="7739AAE8" w14:textId="77777777" w:rsidR="00896AE8" w:rsidRPr="005B2A94" w:rsidRDefault="00896AE8" w:rsidP="005B2A94">
      <w:pPr>
        <w:pStyle w:val="Heading1"/>
      </w:pPr>
      <w:r w:rsidRPr="005B2A94">
        <w:t>Install Afni Environment </w:t>
      </w:r>
    </w:p>
    <w:p w14:paraId="7A5E721A" w14:textId="77777777" w:rsidR="00896AE8" w:rsidRDefault="00896AE8" w:rsidP="00896AE8">
      <w:pPr>
        <w:pStyle w:val="NormalWeb"/>
        <w:spacing w:before="0" w:after="0"/>
      </w:pPr>
      <w:r>
        <w:rPr>
          <w:rFonts w:ascii="Arial" w:hAnsi="Arial" w:cs="Arial"/>
          <w:color w:val="000000"/>
          <w:sz w:val="22"/>
          <w:szCs w:val="22"/>
        </w:rPr>
        <w:t>Copy &amp; Paste</w:t>
      </w:r>
    </w:p>
    <w:p w14:paraId="144C37F9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spellStart"/>
      <w:r>
        <w:rPr>
          <w:rFonts w:ascii="Consolas" w:hAnsi="Consolas"/>
          <w:color w:val="24292E"/>
          <w:sz w:val="20"/>
          <w:szCs w:val="20"/>
        </w:rPr>
        <w:t>sh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 ./initializeEnvironment.sh</w:t>
      </w:r>
    </w:p>
    <w:p w14:paraId="4B0C0DEB" w14:textId="77777777" w:rsidR="00896AE8" w:rsidRDefault="00896AE8" w:rsidP="00896AE8"/>
    <w:p w14:paraId="287ECEA2" w14:textId="77777777" w:rsidR="00896AE8" w:rsidRDefault="00896AE8" w:rsidP="00896AE8">
      <w:pPr>
        <w:pStyle w:val="NormalWeb"/>
        <w:numPr>
          <w:ilvl w:val="0"/>
          <w:numId w:val="3"/>
        </w:numPr>
        <w:shd w:val="clear" w:color="auto" w:fill="FFFFFF"/>
        <w:autoSpaceDN/>
        <w:spacing w:before="60" w:after="0"/>
        <w:textAlignment w:val="baseline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Close your Ubuntu window and re-open</w:t>
      </w:r>
    </w:p>
    <w:p w14:paraId="23C9E3A9" w14:textId="77777777" w:rsidR="00896AE8" w:rsidRDefault="00896AE8" w:rsidP="00896AE8">
      <w:pPr>
        <w:pStyle w:val="NormalWeb"/>
        <w:numPr>
          <w:ilvl w:val="0"/>
          <w:numId w:val="3"/>
        </w:numPr>
        <w:shd w:val="clear" w:color="auto" w:fill="FFFFFF"/>
        <w:autoSpaceDN/>
        <w:spacing w:before="0" w:after="240"/>
        <w:textAlignment w:val="baseline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cd into the repo</w:t>
      </w:r>
    </w:p>
    <w:p w14:paraId="132F96D3" w14:textId="77777777" w:rsidR="00896AE8" w:rsidRDefault="00896AE8" w:rsidP="00896AE8">
      <w:pPr>
        <w:pStyle w:val="NormalWeb"/>
        <w:shd w:val="clear" w:color="auto" w:fill="E0EEE0"/>
        <w:spacing w:before="240" w:after="0"/>
      </w:pPr>
      <w:r>
        <w:rPr>
          <w:rFonts w:ascii="Courier New" w:hAnsi="Courier New" w:cs="Courier New"/>
          <w:color w:val="111111"/>
          <w:sz w:val="20"/>
          <w:szCs w:val="20"/>
        </w:rPr>
        <w:t>cd Install-AFNI-on-</w:t>
      </w:r>
      <w:proofErr w:type="spellStart"/>
      <w:r>
        <w:rPr>
          <w:rFonts w:ascii="Courier New" w:hAnsi="Courier New" w:cs="Courier New"/>
          <w:color w:val="111111"/>
          <w:sz w:val="20"/>
          <w:szCs w:val="20"/>
        </w:rPr>
        <w:t>Ubantu</w:t>
      </w:r>
      <w:proofErr w:type="spellEnd"/>
      <w:r>
        <w:rPr>
          <w:rFonts w:ascii="Courier New" w:hAnsi="Courier New" w:cs="Courier New"/>
          <w:color w:val="111111"/>
          <w:sz w:val="20"/>
          <w:szCs w:val="20"/>
        </w:rPr>
        <w:t>-on-Windows</w:t>
      </w:r>
    </w:p>
    <w:p w14:paraId="23B9DA9F" w14:textId="77777777" w:rsidR="00896AE8" w:rsidRDefault="00896AE8" w:rsidP="00896AE8"/>
    <w:p w14:paraId="2C04C18E" w14:textId="77777777" w:rsidR="00896AE8" w:rsidRDefault="00896AE8" w:rsidP="005B2A94">
      <w:pPr>
        <w:pStyle w:val="Heading1"/>
      </w:pPr>
      <w:r>
        <w:t>Install R</w:t>
      </w:r>
    </w:p>
    <w:p w14:paraId="4D823C7A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spellStart"/>
      <w:r>
        <w:rPr>
          <w:rFonts w:ascii="Consolas" w:hAnsi="Consolas"/>
          <w:color w:val="24292E"/>
          <w:sz w:val="20"/>
          <w:szCs w:val="20"/>
        </w:rPr>
        <w:t>sh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 ./installR.sh</w:t>
      </w:r>
    </w:p>
    <w:p w14:paraId="1856F0A2" w14:textId="77777777" w:rsidR="00896AE8" w:rsidRDefault="00896AE8" w:rsidP="00896AE8"/>
    <w:p w14:paraId="5A5A484C" w14:textId="77777777" w:rsidR="00896AE8" w:rsidRDefault="00896AE8" w:rsidP="005B2A94">
      <w:pPr>
        <w:pStyle w:val="Heading1"/>
      </w:pPr>
      <w:r>
        <w:t>Make AFNI profiles, prepare for bootcamp and evaluate system:</w:t>
      </w:r>
    </w:p>
    <w:p w14:paraId="54947675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spellStart"/>
      <w:r>
        <w:rPr>
          <w:rFonts w:ascii="Consolas" w:hAnsi="Consolas"/>
          <w:color w:val="24292E"/>
          <w:sz w:val="20"/>
          <w:szCs w:val="20"/>
        </w:rPr>
        <w:t>sh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 ./createAfniProfiles.sh</w:t>
      </w:r>
    </w:p>
    <w:p w14:paraId="5E914117" w14:textId="77777777" w:rsidR="00896AE8" w:rsidRDefault="00896AE8" w:rsidP="00896AE8">
      <w:pPr>
        <w:pStyle w:val="NormalWeb"/>
        <w:shd w:val="clear" w:color="auto" w:fill="FFFFFF"/>
        <w:spacing w:before="0" w:after="0"/>
      </w:pPr>
      <w:r>
        <w:t> </w:t>
      </w:r>
    </w:p>
    <w:p w14:paraId="057B005A" w14:textId="77777777" w:rsidR="00896AE8" w:rsidRDefault="00896AE8" w:rsidP="005B2A94">
      <w:pPr>
        <w:pStyle w:val="Heading1"/>
      </w:pPr>
      <w:r>
        <w:t>Run Afni</w:t>
      </w:r>
    </w:p>
    <w:p w14:paraId="5AC92CDF" w14:textId="77777777" w:rsidR="00896AE8" w:rsidRDefault="00896AE8" w:rsidP="00896AE8">
      <w:pPr>
        <w:pStyle w:val="NormalWeb"/>
        <w:shd w:val="clear" w:color="auto" w:fill="FFFFFF"/>
        <w:spacing w:before="0" w:after="0"/>
      </w:pPr>
      <w:r>
        <w:rPr>
          <w:rFonts w:ascii="Arial" w:hAnsi="Arial" w:cs="Arial"/>
          <w:color w:val="24292E"/>
        </w:rPr>
        <w:t xml:space="preserve">Every time you run </w:t>
      </w:r>
      <w:proofErr w:type="spellStart"/>
      <w:r>
        <w:rPr>
          <w:rFonts w:ascii="Arial" w:hAnsi="Arial" w:cs="Arial"/>
          <w:color w:val="24292E"/>
        </w:rPr>
        <w:t>afni</w:t>
      </w:r>
      <w:proofErr w:type="spellEnd"/>
      <w:r>
        <w:rPr>
          <w:rFonts w:ascii="Arial" w:hAnsi="Arial" w:cs="Arial"/>
          <w:color w:val="24292E"/>
        </w:rPr>
        <w:t xml:space="preserve"> you need to be running your X server </w:t>
      </w:r>
      <w:r w:rsidRPr="005B2A94">
        <w:rPr>
          <w:rFonts w:ascii="Arial" w:hAnsi="Arial" w:cs="Arial"/>
          <w:color w:val="24292E"/>
          <w:highlight w:val="yellow"/>
        </w:rPr>
        <w:t>first</w:t>
      </w:r>
      <w:r>
        <w:rPr>
          <w:rFonts w:ascii="Arial" w:hAnsi="Arial" w:cs="Arial"/>
          <w:color w:val="24292E"/>
        </w:rPr>
        <w:t>.</w:t>
      </w:r>
    </w:p>
    <w:p w14:paraId="72CB5F58" w14:textId="77777777" w:rsidR="00896AE8" w:rsidRDefault="00896AE8" w:rsidP="00896AE8">
      <w:pPr>
        <w:pStyle w:val="NormalWeb"/>
        <w:shd w:val="clear" w:color="auto" w:fill="FFFFFF"/>
        <w:spacing w:before="0" w:after="0"/>
      </w:pPr>
      <w:r>
        <w:rPr>
          <w:rFonts w:ascii="Arial" w:hAnsi="Arial" w:cs="Arial"/>
          <w:color w:val="24292E"/>
        </w:rPr>
        <w:t>Launch Ubuntu</w:t>
      </w:r>
    </w:p>
    <w:p w14:paraId="7F15A83A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spellStart"/>
      <w:r>
        <w:rPr>
          <w:rFonts w:ascii="Consolas" w:hAnsi="Consolas"/>
          <w:color w:val="24292E"/>
          <w:sz w:val="20"/>
          <w:szCs w:val="20"/>
        </w:rPr>
        <w:t>afni</w:t>
      </w:r>
      <w:proofErr w:type="spellEnd"/>
    </w:p>
    <w:p w14:paraId="7CE3C39C" w14:textId="77777777" w:rsidR="00896AE8" w:rsidRDefault="00896AE8" w:rsidP="00896AE8">
      <w:pPr>
        <w:pStyle w:val="NormalWeb"/>
        <w:shd w:val="clear" w:color="auto" w:fill="FFFFFF"/>
        <w:spacing w:before="0" w:after="0"/>
      </w:pPr>
      <w:r>
        <w:t> </w:t>
      </w:r>
    </w:p>
    <w:p w14:paraId="7ED9A220" w14:textId="77777777" w:rsidR="005B2A94" w:rsidRDefault="00896AE8" w:rsidP="00896AE8">
      <w:pPr>
        <w:spacing w:after="240"/>
      </w:pPr>
      <w:r>
        <w:br/>
      </w:r>
      <w:r>
        <w:br/>
      </w:r>
      <w:r>
        <w:br/>
      </w:r>
      <w:r>
        <w:br/>
      </w:r>
    </w:p>
    <w:p w14:paraId="3A648F23" w14:textId="77777777" w:rsidR="005B2A94" w:rsidRDefault="005B2A94" w:rsidP="00896AE8">
      <w:pPr>
        <w:spacing w:after="240"/>
      </w:pPr>
    </w:p>
    <w:p w14:paraId="66DAA31E" w14:textId="77777777" w:rsidR="005B2A94" w:rsidRDefault="005B2A94" w:rsidP="00896AE8">
      <w:pPr>
        <w:spacing w:after="240"/>
      </w:pPr>
    </w:p>
    <w:p w14:paraId="52581457" w14:textId="77777777" w:rsidR="005B2A94" w:rsidRDefault="005B2A94" w:rsidP="00896AE8">
      <w:pPr>
        <w:spacing w:after="240"/>
      </w:pPr>
    </w:p>
    <w:p w14:paraId="48D43254" w14:textId="6CB0B68C" w:rsidR="00896AE8" w:rsidRDefault="00896AE8" w:rsidP="00896AE8">
      <w:pPr>
        <w:spacing w:after="240"/>
      </w:pPr>
      <w:r>
        <w:br/>
      </w:r>
    </w:p>
    <w:p w14:paraId="0F9BA7B2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lastRenderedPageBreak/>
        <w:t>The directions below are based on AFNI documentation. This is long version of the installation process. </w:t>
      </w:r>
    </w:p>
    <w:p w14:paraId="621A8009" w14:textId="77777777" w:rsidR="00F72663" w:rsidRPr="005B2A94" w:rsidRDefault="00F72663" w:rsidP="005B2A94">
      <w:pPr>
        <w:pStyle w:val="Heading1"/>
      </w:pPr>
      <w:r w:rsidRPr="005B2A94">
        <w:t>Install Afni (the long tedious way)</w:t>
      </w:r>
    </w:p>
    <w:p w14:paraId="617D0FB5" w14:textId="0CA910BC" w:rsidR="00896AE8" w:rsidRDefault="00F72663" w:rsidP="00F72663">
      <w:r>
        <w:t xml:space="preserve">(not necessary if you were able to download the short way)  </w:t>
      </w:r>
    </w:p>
    <w:p w14:paraId="15D08DDD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7CDF1B77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 xml:space="preserve">1.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Copy+paste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162DAFAD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spellStart"/>
      <w:r>
        <w:rPr>
          <w:rFonts w:ascii="Courier New" w:hAnsi="Courier New" w:cs="Courier New"/>
          <w:color w:val="111111"/>
          <w:sz w:val="20"/>
          <w:szCs w:val="20"/>
        </w:rPr>
        <w:t>sudo</w:t>
      </w:r>
      <w:proofErr w:type="spellEnd"/>
      <w:r>
        <w:rPr>
          <w:rFonts w:ascii="Courier New" w:hAnsi="Courier New" w:cs="Courier New"/>
          <w:color w:val="111111"/>
          <w:sz w:val="20"/>
          <w:szCs w:val="20"/>
        </w:rPr>
        <w:t xml:space="preserve"> add-apt-repository universe</w:t>
      </w:r>
    </w:p>
    <w:p w14:paraId="71B934AB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6926867E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 xml:space="preserve">2.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Copy+paste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06029214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spellStart"/>
      <w:r>
        <w:rPr>
          <w:rFonts w:ascii="Arial" w:hAnsi="Arial" w:cs="Arial"/>
          <w:color w:val="111111"/>
          <w:sz w:val="22"/>
          <w:szCs w:val="22"/>
        </w:rPr>
        <w:t>sudo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apt-get update</w:t>
      </w:r>
    </w:p>
    <w:p w14:paraId="2BAAB7DF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111111"/>
          <w:sz w:val="22"/>
          <w:szCs w:val="22"/>
        </w:rPr>
        <w:t> </w:t>
      </w:r>
    </w:p>
    <w:p w14:paraId="4F5CBF1A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spellStart"/>
      <w:r>
        <w:rPr>
          <w:rFonts w:ascii="Arial" w:hAnsi="Arial" w:cs="Arial"/>
          <w:color w:val="111111"/>
          <w:sz w:val="22"/>
          <w:szCs w:val="22"/>
        </w:rPr>
        <w:t>sudo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apt-get install -y 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tcsh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xfonts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-base python-qt4   </w:t>
      </w:r>
      <w:r>
        <w:rPr>
          <w:rStyle w:val="apple-tab-span"/>
          <w:rFonts w:ascii="Arial" w:hAnsi="Arial" w:cs="Arial"/>
          <w:color w:val="111111"/>
          <w:sz w:val="22"/>
          <w:szCs w:val="22"/>
        </w:rPr>
        <w:tab/>
      </w:r>
      <w:r>
        <w:rPr>
          <w:rFonts w:ascii="Arial" w:hAnsi="Arial" w:cs="Arial"/>
          <w:color w:val="111111"/>
          <w:sz w:val="22"/>
          <w:szCs w:val="22"/>
        </w:rPr>
        <w:t>\</w:t>
      </w:r>
    </w:p>
    <w:p w14:paraId="341C2129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111111"/>
          <w:sz w:val="22"/>
          <w:szCs w:val="22"/>
        </w:rPr>
        <w:t>                    </w:t>
      </w:r>
      <w:r>
        <w:rPr>
          <w:rStyle w:val="apple-tab-span"/>
          <w:rFonts w:ascii="Arial" w:hAnsi="Arial" w:cs="Arial"/>
          <w:color w:val="111111"/>
          <w:sz w:val="22"/>
          <w:szCs w:val="22"/>
        </w:rPr>
        <w:tab/>
      </w:r>
      <w:r>
        <w:rPr>
          <w:rFonts w:ascii="Arial" w:hAnsi="Arial" w:cs="Arial"/>
          <w:color w:val="111111"/>
          <w:sz w:val="22"/>
          <w:szCs w:val="22"/>
        </w:rPr>
        <w:t xml:space="preserve">python-matplotlib             </w:t>
      </w:r>
      <w:r>
        <w:rPr>
          <w:rStyle w:val="apple-tab-span"/>
          <w:rFonts w:ascii="Arial" w:hAnsi="Arial" w:cs="Arial"/>
          <w:color w:val="111111"/>
          <w:sz w:val="22"/>
          <w:szCs w:val="22"/>
        </w:rPr>
        <w:tab/>
      </w:r>
      <w:r>
        <w:rPr>
          <w:rFonts w:ascii="Arial" w:hAnsi="Arial" w:cs="Arial"/>
          <w:color w:val="111111"/>
          <w:sz w:val="22"/>
          <w:szCs w:val="22"/>
        </w:rPr>
        <w:t>\</w:t>
      </w:r>
    </w:p>
    <w:p w14:paraId="3630FE22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111111"/>
          <w:sz w:val="22"/>
          <w:szCs w:val="22"/>
        </w:rPr>
        <w:t>                    </w:t>
      </w:r>
      <w:r>
        <w:rPr>
          <w:rStyle w:val="apple-tab-span"/>
          <w:rFonts w:ascii="Arial" w:hAnsi="Arial" w:cs="Arial"/>
          <w:color w:val="111111"/>
          <w:sz w:val="22"/>
          <w:szCs w:val="22"/>
        </w:rPr>
        <w:tab/>
      </w:r>
      <w:proofErr w:type="spellStart"/>
      <w:r>
        <w:rPr>
          <w:rFonts w:ascii="Arial" w:hAnsi="Arial" w:cs="Arial"/>
          <w:color w:val="111111"/>
          <w:sz w:val="22"/>
          <w:szCs w:val="22"/>
        </w:rPr>
        <w:t>gsl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-bin 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netpbm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gnome-tweak-tool   \</w:t>
      </w:r>
    </w:p>
    <w:p w14:paraId="109228D5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111111"/>
          <w:sz w:val="22"/>
          <w:szCs w:val="22"/>
        </w:rPr>
        <w:t>                    </w:t>
      </w:r>
      <w:r>
        <w:rPr>
          <w:rStyle w:val="apple-tab-span"/>
          <w:rFonts w:ascii="Arial" w:hAnsi="Arial" w:cs="Arial"/>
          <w:color w:val="111111"/>
          <w:sz w:val="22"/>
          <w:szCs w:val="22"/>
        </w:rPr>
        <w:tab/>
      </w:r>
      <w:r>
        <w:rPr>
          <w:rFonts w:ascii="Arial" w:hAnsi="Arial" w:cs="Arial"/>
          <w:color w:val="111111"/>
          <w:sz w:val="22"/>
          <w:szCs w:val="22"/>
        </w:rPr>
        <w:t xml:space="preserve">libjpeg62 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xvfb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xterm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vim curl </w:t>
      </w:r>
      <w:r>
        <w:rPr>
          <w:rStyle w:val="apple-tab-span"/>
          <w:rFonts w:ascii="Arial" w:hAnsi="Arial" w:cs="Arial"/>
          <w:color w:val="111111"/>
          <w:sz w:val="22"/>
          <w:szCs w:val="22"/>
        </w:rPr>
        <w:tab/>
      </w:r>
      <w:r>
        <w:rPr>
          <w:rFonts w:ascii="Arial" w:hAnsi="Arial" w:cs="Arial"/>
          <w:color w:val="111111"/>
          <w:sz w:val="22"/>
          <w:szCs w:val="22"/>
        </w:rPr>
        <w:t>\</w:t>
      </w:r>
    </w:p>
    <w:p w14:paraId="52353BFC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111111"/>
          <w:sz w:val="22"/>
          <w:szCs w:val="22"/>
        </w:rPr>
        <w:t>            </w:t>
      </w:r>
      <w:r>
        <w:rPr>
          <w:rStyle w:val="apple-tab-span"/>
          <w:rFonts w:ascii="Arial" w:hAnsi="Arial" w:cs="Arial"/>
          <w:color w:val="111111"/>
          <w:sz w:val="22"/>
          <w:szCs w:val="22"/>
        </w:rPr>
        <w:tab/>
      </w:r>
      <w:r>
        <w:rPr>
          <w:rFonts w:ascii="Arial" w:hAnsi="Arial" w:cs="Arial"/>
          <w:color w:val="111111"/>
          <w:sz w:val="22"/>
          <w:szCs w:val="22"/>
        </w:rPr>
        <w:t xml:space="preserve">        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gedit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evince 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eog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              </w:t>
      </w:r>
      <w:r>
        <w:rPr>
          <w:rStyle w:val="apple-tab-span"/>
          <w:rFonts w:ascii="Arial" w:hAnsi="Arial" w:cs="Arial"/>
          <w:color w:val="111111"/>
          <w:sz w:val="22"/>
          <w:szCs w:val="22"/>
        </w:rPr>
        <w:tab/>
      </w:r>
      <w:r>
        <w:rPr>
          <w:rFonts w:ascii="Arial" w:hAnsi="Arial" w:cs="Arial"/>
          <w:color w:val="111111"/>
          <w:sz w:val="22"/>
          <w:szCs w:val="22"/>
        </w:rPr>
        <w:t>\</w:t>
      </w:r>
    </w:p>
    <w:p w14:paraId="5F4B0CC2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111111"/>
          <w:sz w:val="22"/>
          <w:szCs w:val="22"/>
        </w:rPr>
        <w:t>                    </w:t>
      </w:r>
      <w:r>
        <w:rPr>
          <w:rStyle w:val="apple-tab-span"/>
          <w:rFonts w:ascii="Arial" w:hAnsi="Arial" w:cs="Arial"/>
          <w:color w:val="111111"/>
          <w:sz w:val="22"/>
          <w:szCs w:val="22"/>
        </w:rPr>
        <w:tab/>
      </w:r>
      <w:r>
        <w:rPr>
          <w:rFonts w:ascii="Arial" w:hAnsi="Arial" w:cs="Arial"/>
          <w:color w:val="111111"/>
          <w:sz w:val="22"/>
          <w:szCs w:val="22"/>
        </w:rPr>
        <w:t xml:space="preserve">libglu1-mesa-dev libglw1-mesa </w:t>
      </w:r>
      <w:r>
        <w:rPr>
          <w:rStyle w:val="apple-tab-span"/>
          <w:rFonts w:ascii="Arial" w:hAnsi="Arial" w:cs="Arial"/>
          <w:color w:val="111111"/>
          <w:sz w:val="22"/>
          <w:szCs w:val="22"/>
        </w:rPr>
        <w:tab/>
      </w:r>
      <w:r>
        <w:rPr>
          <w:rFonts w:ascii="Arial" w:hAnsi="Arial" w:cs="Arial"/>
          <w:color w:val="111111"/>
          <w:sz w:val="22"/>
          <w:szCs w:val="22"/>
        </w:rPr>
        <w:t>\</w:t>
      </w:r>
    </w:p>
    <w:p w14:paraId="5D3562FD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111111"/>
          <w:sz w:val="22"/>
          <w:szCs w:val="22"/>
        </w:rPr>
        <w:t>                    </w:t>
      </w:r>
      <w:r>
        <w:rPr>
          <w:rStyle w:val="apple-tab-span"/>
          <w:rFonts w:ascii="Arial" w:hAnsi="Arial" w:cs="Arial"/>
          <w:color w:val="111111"/>
          <w:sz w:val="22"/>
          <w:szCs w:val="22"/>
        </w:rPr>
        <w:tab/>
      </w:r>
      <w:r>
        <w:rPr>
          <w:rFonts w:ascii="Arial" w:hAnsi="Arial" w:cs="Arial"/>
          <w:color w:val="111111"/>
          <w:sz w:val="22"/>
          <w:szCs w:val="22"/>
        </w:rPr>
        <w:t xml:space="preserve">libxm4 build-essential        </w:t>
      </w:r>
      <w:r>
        <w:rPr>
          <w:rStyle w:val="apple-tab-span"/>
          <w:rFonts w:ascii="Arial" w:hAnsi="Arial" w:cs="Arial"/>
          <w:color w:val="111111"/>
          <w:sz w:val="22"/>
          <w:szCs w:val="22"/>
        </w:rPr>
        <w:tab/>
      </w:r>
      <w:r>
        <w:rPr>
          <w:rFonts w:ascii="Arial" w:hAnsi="Arial" w:cs="Arial"/>
          <w:color w:val="111111"/>
          <w:sz w:val="22"/>
          <w:szCs w:val="22"/>
        </w:rPr>
        <w:t>\</w:t>
      </w:r>
    </w:p>
    <w:p w14:paraId="64236F0E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111111"/>
          <w:sz w:val="22"/>
          <w:szCs w:val="22"/>
        </w:rPr>
        <w:t>                    </w:t>
      </w:r>
      <w:r>
        <w:rPr>
          <w:rStyle w:val="apple-tab-span"/>
          <w:rFonts w:ascii="Arial" w:hAnsi="Arial" w:cs="Arial"/>
          <w:color w:val="111111"/>
          <w:sz w:val="22"/>
          <w:szCs w:val="22"/>
        </w:rPr>
        <w:tab/>
      </w:r>
      <w:r>
        <w:rPr>
          <w:rFonts w:ascii="Arial" w:hAnsi="Arial" w:cs="Arial"/>
          <w:color w:val="111111"/>
          <w:sz w:val="22"/>
          <w:szCs w:val="22"/>
        </w:rPr>
        <w:t>libcurl4-openssl-dev libxml2-</w:t>
      </w:r>
      <w:proofErr w:type="gramStart"/>
      <w:r>
        <w:rPr>
          <w:rFonts w:ascii="Arial" w:hAnsi="Arial" w:cs="Arial"/>
          <w:color w:val="111111"/>
          <w:sz w:val="22"/>
          <w:szCs w:val="22"/>
        </w:rPr>
        <w:t>dev  \</w:t>
      </w:r>
      <w:proofErr w:type="gramEnd"/>
    </w:p>
    <w:p w14:paraId="3E68628C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111111"/>
          <w:sz w:val="22"/>
          <w:szCs w:val="22"/>
        </w:rPr>
        <w:t>                    </w:t>
      </w:r>
      <w:r>
        <w:rPr>
          <w:rStyle w:val="apple-tab-span"/>
          <w:rFonts w:ascii="Arial" w:hAnsi="Arial" w:cs="Arial"/>
          <w:color w:val="111111"/>
          <w:sz w:val="22"/>
          <w:szCs w:val="22"/>
        </w:rPr>
        <w:tab/>
      </w:r>
      <w:proofErr w:type="spellStart"/>
      <w:r>
        <w:rPr>
          <w:rFonts w:ascii="Arial" w:hAnsi="Arial" w:cs="Arial"/>
          <w:color w:val="111111"/>
          <w:sz w:val="22"/>
          <w:szCs w:val="22"/>
        </w:rPr>
        <w:t>libssl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-dev libgfortran3       </w:t>
      </w:r>
      <w:r>
        <w:rPr>
          <w:rStyle w:val="apple-tab-span"/>
          <w:rFonts w:ascii="Arial" w:hAnsi="Arial" w:cs="Arial"/>
          <w:color w:val="111111"/>
          <w:sz w:val="22"/>
          <w:szCs w:val="22"/>
        </w:rPr>
        <w:tab/>
      </w:r>
      <w:r>
        <w:rPr>
          <w:rFonts w:ascii="Arial" w:hAnsi="Arial" w:cs="Arial"/>
          <w:color w:val="111111"/>
          <w:sz w:val="22"/>
          <w:szCs w:val="22"/>
        </w:rPr>
        <w:t>\</w:t>
      </w:r>
    </w:p>
    <w:p w14:paraId="4599755E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111111"/>
          <w:sz w:val="22"/>
          <w:szCs w:val="22"/>
        </w:rPr>
        <w:t>                    </w:t>
      </w:r>
      <w:r>
        <w:rPr>
          <w:rStyle w:val="apple-tab-span"/>
          <w:rFonts w:ascii="Arial" w:hAnsi="Arial" w:cs="Arial"/>
          <w:color w:val="111111"/>
          <w:sz w:val="22"/>
          <w:szCs w:val="22"/>
        </w:rPr>
        <w:tab/>
      </w:r>
      <w:r>
        <w:rPr>
          <w:rFonts w:ascii="Arial" w:hAnsi="Arial" w:cs="Arial"/>
          <w:color w:val="111111"/>
          <w:sz w:val="22"/>
          <w:szCs w:val="22"/>
        </w:rPr>
        <w:t xml:space="preserve">gnome-terminal nautilus       </w:t>
      </w:r>
      <w:r>
        <w:rPr>
          <w:rStyle w:val="apple-tab-span"/>
          <w:rFonts w:ascii="Arial" w:hAnsi="Arial" w:cs="Arial"/>
          <w:color w:val="111111"/>
          <w:sz w:val="22"/>
          <w:szCs w:val="22"/>
        </w:rPr>
        <w:tab/>
      </w:r>
      <w:r>
        <w:rPr>
          <w:rFonts w:ascii="Arial" w:hAnsi="Arial" w:cs="Arial"/>
          <w:color w:val="111111"/>
          <w:sz w:val="22"/>
          <w:szCs w:val="22"/>
        </w:rPr>
        <w:t>\</w:t>
      </w:r>
    </w:p>
    <w:p w14:paraId="2B386F31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111111"/>
          <w:sz w:val="22"/>
          <w:szCs w:val="22"/>
        </w:rPr>
        <w:t>                    </w:t>
      </w:r>
      <w:r>
        <w:rPr>
          <w:rStyle w:val="apple-tab-span"/>
          <w:rFonts w:ascii="Arial" w:hAnsi="Arial" w:cs="Arial"/>
          <w:color w:val="111111"/>
          <w:sz w:val="22"/>
          <w:szCs w:val="22"/>
        </w:rPr>
        <w:tab/>
      </w:r>
      <w:r>
        <w:rPr>
          <w:rFonts w:ascii="Arial" w:hAnsi="Arial" w:cs="Arial"/>
          <w:color w:val="111111"/>
          <w:sz w:val="22"/>
          <w:szCs w:val="22"/>
        </w:rPr>
        <w:t xml:space="preserve">gnome-icon-theme-symbolic     </w:t>
      </w:r>
      <w:r>
        <w:rPr>
          <w:rStyle w:val="apple-tab-span"/>
          <w:rFonts w:ascii="Arial" w:hAnsi="Arial" w:cs="Arial"/>
          <w:color w:val="111111"/>
          <w:sz w:val="22"/>
          <w:szCs w:val="22"/>
        </w:rPr>
        <w:tab/>
      </w:r>
      <w:r>
        <w:rPr>
          <w:rFonts w:ascii="Arial" w:hAnsi="Arial" w:cs="Arial"/>
          <w:color w:val="111111"/>
          <w:sz w:val="22"/>
          <w:szCs w:val="22"/>
        </w:rPr>
        <w:t>\</w:t>
      </w:r>
    </w:p>
    <w:p w14:paraId="2F0E6EB0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111111"/>
          <w:sz w:val="22"/>
          <w:szCs w:val="22"/>
        </w:rPr>
        <w:t>                    </w:t>
      </w:r>
      <w:r>
        <w:rPr>
          <w:rStyle w:val="apple-tab-span"/>
          <w:rFonts w:ascii="Arial" w:hAnsi="Arial" w:cs="Arial"/>
          <w:color w:val="111111"/>
          <w:sz w:val="22"/>
          <w:szCs w:val="22"/>
        </w:rPr>
        <w:tab/>
      </w:r>
      <w:proofErr w:type="spellStart"/>
      <w:r>
        <w:rPr>
          <w:rFonts w:ascii="Arial" w:hAnsi="Arial" w:cs="Arial"/>
          <w:color w:val="111111"/>
          <w:sz w:val="22"/>
          <w:szCs w:val="22"/>
        </w:rPr>
        <w:t>firefox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xfonts-100dpi</w:t>
      </w:r>
    </w:p>
    <w:p w14:paraId="57B91F24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 xml:space="preserve">Purpose: Installs a lot of packages that AFNI depends on (so we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don’t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have to reinvent the wheel!). This may take a little while to complete running.</w:t>
      </w:r>
    </w:p>
    <w:p w14:paraId="73EC93AC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Some of these packages also improve terminal behavior, especially if you are running Ubuntu on a Windows machine</w:t>
      </w:r>
    </w:p>
    <w:p w14:paraId="55EA2764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rFonts w:ascii="Arial" w:hAnsi="Arial" w:cs="Arial"/>
          <w:color w:val="000000"/>
          <w:sz w:val="14"/>
          <w:szCs w:val="14"/>
        </w:rPr>
        <w:t xml:space="preserve">          </w:t>
      </w:r>
      <w:r>
        <w:rPr>
          <w:rFonts w:ascii="Arial" w:hAnsi="Arial" w:cs="Arial"/>
          <w:color w:val="000000"/>
          <w:sz w:val="22"/>
          <w:szCs w:val="22"/>
        </w:rPr>
        <w:t xml:space="preserve">You may receive an error for python-qt-4, it is no longer necessary for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afn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so no worries.</w:t>
      </w:r>
    </w:p>
    <w:p w14:paraId="12F6158D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05A57D1F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 xml:space="preserve">3.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Copy+paste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38BDB8E6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000000"/>
          <w:sz w:val="22"/>
          <w:szCs w:val="22"/>
        </w:rPr>
        <w:t>  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sudo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ln -s /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usr</w:t>
      </w:r>
      <w:proofErr w:type="spellEnd"/>
      <w:r>
        <w:rPr>
          <w:rFonts w:ascii="Arial" w:hAnsi="Arial" w:cs="Arial"/>
          <w:color w:val="111111"/>
          <w:sz w:val="22"/>
          <w:szCs w:val="22"/>
        </w:rPr>
        <w:t>/lib/x86_64-linux-gnu/libgsl.so.23 /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usr</w:t>
      </w:r>
      <w:proofErr w:type="spellEnd"/>
      <w:r>
        <w:rPr>
          <w:rFonts w:ascii="Arial" w:hAnsi="Arial" w:cs="Arial"/>
          <w:color w:val="111111"/>
          <w:sz w:val="22"/>
          <w:szCs w:val="22"/>
        </w:rPr>
        <w:t>/lib/x86_64-linux- gnu/libgsl.so.19</w:t>
      </w:r>
    </w:p>
    <w:p w14:paraId="616B1097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6368642B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Purpose: Make a symbolic link for the specific version of GSL included in this version of Ubuntu.</w:t>
      </w:r>
    </w:p>
    <w:p w14:paraId="0C2F3F76" w14:textId="1A93F030" w:rsidR="00896AE8" w:rsidRDefault="00896AE8" w:rsidP="005B2A94">
      <w:pPr>
        <w:pStyle w:val="Heading1"/>
      </w:pPr>
      <w:r>
        <w:rPr>
          <w:sz w:val="22"/>
          <w:szCs w:val="22"/>
        </w:rPr>
        <w:t> </w:t>
      </w:r>
      <w:r>
        <w:t xml:space="preserve"> Install AFNI binaries</w:t>
      </w:r>
    </w:p>
    <w:p w14:paraId="0BA24605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1.</w:t>
      </w:r>
      <w:r>
        <w:rPr>
          <w:rFonts w:ascii="Arial" w:hAnsi="Arial" w:cs="Arial"/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Copy &amp; paste:</w:t>
      </w:r>
    </w:p>
    <w:p w14:paraId="6B64F179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111111"/>
          <w:sz w:val="22"/>
          <w:szCs w:val="22"/>
        </w:rPr>
        <w:lastRenderedPageBreak/>
        <w:t>cd</w:t>
      </w:r>
    </w:p>
    <w:p w14:paraId="1A90AFFC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111111"/>
          <w:sz w:val="22"/>
          <w:szCs w:val="22"/>
        </w:rPr>
        <w:t>curl -O https://afni.nimh.nih.gov/pub/dist/bin/misc/@update.afni.binaries</w:t>
      </w:r>
    </w:p>
    <w:p w14:paraId="3BBC284B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spellStart"/>
      <w:r>
        <w:rPr>
          <w:rFonts w:ascii="Arial" w:hAnsi="Arial" w:cs="Arial"/>
          <w:color w:val="111111"/>
          <w:sz w:val="22"/>
          <w:szCs w:val="22"/>
        </w:rPr>
        <w:t>tcsh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@</w:t>
      </w:r>
      <w:proofErr w:type="gramStart"/>
      <w:r>
        <w:rPr>
          <w:rFonts w:ascii="Arial" w:hAnsi="Arial" w:cs="Arial"/>
          <w:color w:val="111111"/>
          <w:sz w:val="22"/>
          <w:szCs w:val="22"/>
        </w:rPr>
        <w:t>update.afni</w:t>
      </w:r>
      <w:proofErr w:type="gramEnd"/>
      <w:r>
        <w:rPr>
          <w:rFonts w:ascii="Arial" w:hAnsi="Arial" w:cs="Arial"/>
          <w:color w:val="111111"/>
          <w:sz w:val="22"/>
          <w:szCs w:val="22"/>
        </w:rPr>
        <w:t>.binaries -package linux_ubuntu_16_64 -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do_extras</w:t>
      </w:r>
      <w:proofErr w:type="spellEnd"/>
    </w:p>
    <w:p w14:paraId="3C62A59B" w14:textId="77777777" w:rsidR="00896AE8" w:rsidRDefault="00896AE8" w:rsidP="00896AE8">
      <w:pPr>
        <w:pStyle w:val="NormalWeb"/>
        <w:spacing w:before="240" w:after="240"/>
        <w:ind w:left="360"/>
      </w:pPr>
      <w:r>
        <w:rPr>
          <w:rFonts w:ascii="Arial" w:hAnsi="Arial" w:cs="Arial"/>
          <w:color w:val="000000"/>
          <w:sz w:val="22"/>
          <w:szCs w:val="22"/>
        </w:rPr>
        <w:t>Purpose: Download and unpack the current binaries in your $HOME directory; set the AFNI binary directory name to $HOME/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abin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/; and add that location to the $PATH in both ~/.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cshrc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and ~/.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bashrc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2F77F56A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2.</w:t>
      </w:r>
      <w:r>
        <w:rPr>
          <w:rFonts w:ascii="Arial" w:hAnsi="Arial" w:cs="Arial"/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Copy &amp; paste:</w:t>
      </w:r>
    </w:p>
    <w:p w14:paraId="280EAFA3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111111"/>
          <w:sz w:val="22"/>
          <w:szCs w:val="22"/>
        </w:rPr>
        <w:t>cp $HOME/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abin</w:t>
      </w:r>
      <w:proofErr w:type="spellEnd"/>
      <w:r>
        <w:rPr>
          <w:rFonts w:ascii="Arial" w:hAnsi="Arial" w:cs="Arial"/>
          <w:color w:val="111111"/>
          <w:sz w:val="22"/>
          <w:szCs w:val="22"/>
        </w:rPr>
        <w:t>/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AFNI.afnirc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$HOME</w:t>
      </w:r>
      <w:proofErr w:type="gramStart"/>
      <w:r>
        <w:rPr>
          <w:rFonts w:ascii="Arial" w:hAnsi="Arial" w:cs="Arial"/>
          <w:color w:val="111111"/>
          <w:sz w:val="22"/>
          <w:szCs w:val="22"/>
        </w:rPr>
        <w:t>/.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afnirc</w:t>
      </w:r>
      <w:proofErr w:type="spellEnd"/>
      <w:proofErr w:type="gramEnd"/>
    </w:p>
    <w:p w14:paraId="5674C8AB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spellStart"/>
      <w:r>
        <w:rPr>
          <w:rFonts w:ascii="Arial" w:hAnsi="Arial" w:cs="Arial"/>
          <w:color w:val="111111"/>
          <w:sz w:val="22"/>
          <w:szCs w:val="22"/>
        </w:rPr>
        <w:t>suma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-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update_env</w:t>
      </w:r>
      <w:proofErr w:type="spellEnd"/>
    </w:p>
    <w:p w14:paraId="0332213C" w14:textId="57EAAE1A" w:rsidR="00896AE8" w:rsidRDefault="00896AE8" w:rsidP="005B2A94">
      <w:pPr>
        <w:pStyle w:val="Heading1"/>
      </w:pPr>
      <w:r>
        <w:rPr>
          <w:sz w:val="22"/>
          <w:szCs w:val="22"/>
        </w:rPr>
        <w:t> </w:t>
      </w:r>
      <w:r>
        <w:t>Install R</w:t>
      </w:r>
    </w:p>
    <w:p w14:paraId="3531BED5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 xml:space="preserve">Note: again,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To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check your shell type,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copy+paste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echo $0 (If you are on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Ubantu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WSL you are likely using bash)</w:t>
      </w:r>
    </w:p>
    <w:p w14:paraId="5072C886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1.</w:t>
      </w:r>
      <w:r>
        <w:rPr>
          <w:rFonts w:ascii="Arial" w:hAnsi="Arial" w:cs="Arial"/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 xml:space="preserve">For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tcsh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terminal, copy &amp; paste</w:t>
      </w:r>
    </w:p>
    <w:p w14:paraId="5E8390AC" w14:textId="77777777" w:rsidR="00896AE8" w:rsidRDefault="00896AE8" w:rsidP="00896AE8">
      <w:pPr>
        <w:pStyle w:val="NormalWeb"/>
        <w:spacing w:before="240" w:after="240"/>
        <w:ind w:left="36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78520813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spellStart"/>
      <w:r>
        <w:rPr>
          <w:rFonts w:ascii="Arial" w:hAnsi="Arial" w:cs="Arial"/>
          <w:color w:val="111111"/>
          <w:sz w:val="22"/>
          <w:szCs w:val="22"/>
        </w:rPr>
        <w:t>setenv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R_LIBS $HOME/R</w:t>
      </w:r>
    </w:p>
    <w:p w14:paraId="7E0CA8D3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spellStart"/>
      <w:proofErr w:type="gramStart"/>
      <w:r>
        <w:rPr>
          <w:rFonts w:ascii="Arial" w:hAnsi="Arial" w:cs="Arial"/>
          <w:color w:val="111111"/>
          <w:sz w:val="22"/>
          <w:szCs w:val="22"/>
        </w:rPr>
        <w:t>mkdir</w:t>
      </w:r>
      <w:proofErr w:type="spellEnd"/>
      <w:r>
        <w:rPr>
          <w:rFonts w:ascii="Arial" w:hAnsi="Arial" w:cs="Arial"/>
          <w:color w:val="111111"/>
          <w:sz w:val="22"/>
          <w:szCs w:val="22"/>
        </w:rPr>
        <w:t>  $</w:t>
      </w:r>
      <w:proofErr w:type="gramEnd"/>
      <w:r>
        <w:rPr>
          <w:rFonts w:ascii="Arial" w:hAnsi="Arial" w:cs="Arial"/>
          <w:color w:val="111111"/>
          <w:sz w:val="22"/>
          <w:szCs w:val="22"/>
        </w:rPr>
        <w:t>R_LIBS</w:t>
      </w:r>
    </w:p>
    <w:p w14:paraId="46B5A475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gramStart"/>
      <w:r>
        <w:rPr>
          <w:rFonts w:ascii="Arial" w:hAnsi="Arial" w:cs="Arial"/>
          <w:color w:val="111111"/>
          <w:sz w:val="22"/>
          <w:szCs w:val="22"/>
        </w:rPr>
        <w:t>echo  '</w:t>
      </w:r>
      <w:proofErr w:type="gramEnd"/>
      <w:r>
        <w:rPr>
          <w:rFonts w:ascii="Arial" w:hAnsi="Arial" w:cs="Arial"/>
          <w:color w:val="111111"/>
          <w:sz w:val="22"/>
          <w:szCs w:val="22"/>
        </w:rPr>
        <w:t>export R_LIBS=$HOME/R' &gt;&gt; ~/.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bashrc</w:t>
      </w:r>
      <w:proofErr w:type="spellEnd"/>
    </w:p>
    <w:p w14:paraId="4172F572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gramStart"/>
      <w:r>
        <w:rPr>
          <w:rFonts w:ascii="Arial" w:hAnsi="Arial" w:cs="Arial"/>
          <w:color w:val="111111"/>
          <w:sz w:val="22"/>
          <w:szCs w:val="22"/>
        </w:rPr>
        <w:t>echo  '</w:t>
      </w:r>
      <w:proofErr w:type="spellStart"/>
      <w:proofErr w:type="gramEnd"/>
      <w:r>
        <w:rPr>
          <w:rFonts w:ascii="Arial" w:hAnsi="Arial" w:cs="Arial"/>
          <w:color w:val="111111"/>
          <w:sz w:val="22"/>
          <w:szCs w:val="22"/>
        </w:rPr>
        <w:t>setenv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R_LIBS ~/R' </w:t>
      </w:r>
      <w:r>
        <w:rPr>
          <w:rStyle w:val="apple-tab-span"/>
          <w:rFonts w:ascii="Arial" w:hAnsi="Arial" w:cs="Arial"/>
          <w:color w:val="111111"/>
          <w:sz w:val="22"/>
          <w:szCs w:val="22"/>
        </w:rPr>
        <w:tab/>
      </w:r>
      <w:r>
        <w:rPr>
          <w:rFonts w:ascii="Arial" w:hAnsi="Arial" w:cs="Arial"/>
          <w:color w:val="111111"/>
          <w:sz w:val="22"/>
          <w:szCs w:val="22"/>
        </w:rPr>
        <w:t>&gt;&gt; ~/.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cshrc</w:t>
      </w:r>
      <w:proofErr w:type="spellEnd"/>
    </w:p>
    <w:p w14:paraId="723EE131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111111"/>
          <w:sz w:val="22"/>
          <w:szCs w:val="22"/>
        </w:rPr>
        <w:t>curl -O https://afni.nimh.nih.gov/pub/dist/src/scripts_src/@add_rcran_ubuntu_18.04.tcsh</w:t>
      </w:r>
    </w:p>
    <w:p w14:paraId="7151F947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70D508F5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2.</w:t>
      </w:r>
      <w:r>
        <w:rPr>
          <w:rFonts w:ascii="Arial" w:hAnsi="Arial" w:cs="Arial"/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For bash copy &amp; paste</w:t>
      </w:r>
    </w:p>
    <w:p w14:paraId="37C59C0F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111111"/>
          <w:sz w:val="22"/>
          <w:szCs w:val="22"/>
        </w:rPr>
        <w:t>export R_LIBS=$HOME/R</w:t>
      </w:r>
    </w:p>
    <w:p w14:paraId="3300CB6F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spellStart"/>
      <w:proofErr w:type="gramStart"/>
      <w:r>
        <w:rPr>
          <w:rFonts w:ascii="Arial" w:hAnsi="Arial" w:cs="Arial"/>
          <w:color w:val="111111"/>
          <w:sz w:val="22"/>
          <w:szCs w:val="22"/>
        </w:rPr>
        <w:t>mkdir</w:t>
      </w:r>
      <w:proofErr w:type="spellEnd"/>
      <w:r>
        <w:rPr>
          <w:rFonts w:ascii="Arial" w:hAnsi="Arial" w:cs="Arial"/>
          <w:color w:val="111111"/>
          <w:sz w:val="22"/>
          <w:szCs w:val="22"/>
        </w:rPr>
        <w:t>  $</w:t>
      </w:r>
      <w:proofErr w:type="gramEnd"/>
      <w:r>
        <w:rPr>
          <w:rFonts w:ascii="Arial" w:hAnsi="Arial" w:cs="Arial"/>
          <w:color w:val="111111"/>
          <w:sz w:val="22"/>
          <w:szCs w:val="22"/>
        </w:rPr>
        <w:t>R_LIBS</w:t>
      </w:r>
    </w:p>
    <w:p w14:paraId="40892EF3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gramStart"/>
      <w:r>
        <w:rPr>
          <w:rFonts w:ascii="Arial" w:hAnsi="Arial" w:cs="Arial"/>
          <w:color w:val="111111"/>
          <w:sz w:val="22"/>
          <w:szCs w:val="22"/>
        </w:rPr>
        <w:t>echo  '</w:t>
      </w:r>
      <w:proofErr w:type="spellStart"/>
      <w:proofErr w:type="gramEnd"/>
      <w:r>
        <w:rPr>
          <w:rFonts w:ascii="Arial" w:hAnsi="Arial" w:cs="Arial"/>
          <w:color w:val="111111"/>
          <w:sz w:val="22"/>
          <w:szCs w:val="22"/>
        </w:rPr>
        <w:t>setenv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R_LIBS ~/R' </w:t>
      </w:r>
      <w:r>
        <w:rPr>
          <w:rStyle w:val="apple-tab-span"/>
          <w:rFonts w:ascii="Arial" w:hAnsi="Arial" w:cs="Arial"/>
          <w:color w:val="111111"/>
          <w:sz w:val="22"/>
          <w:szCs w:val="22"/>
        </w:rPr>
        <w:tab/>
      </w:r>
      <w:r>
        <w:rPr>
          <w:rFonts w:ascii="Arial" w:hAnsi="Arial" w:cs="Arial"/>
          <w:color w:val="111111"/>
          <w:sz w:val="22"/>
          <w:szCs w:val="22"/>
        </w:rPr>
        <w:t>&gt;&gt; ~/.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cshrc</w:t>
      </w:r>
      <w:proofErr w:type="spellEnd"/>
    </w:p>
    <w:p w14:paraId="69DB0102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gramStart"/>
      <w:r>
        <w:rPr>
          <w:rFonts w:ascii="Arial" w:hAnsi="Arial" w:cs="Arial"/>
          <w:color w:val="111111"/>
          <w:sz w:val="22"/>
          <w:szCs w:val="22"/>
        </w:rPr>
        <w:t>echo  '</w:t>
      </w:r>
      <w:proofErr w:type="gramEnd"/>
      <w:r>
        <w:rPr>
          <w:rFonts w:ascii="Arial" w:hAnsi="Arial" w:cs="Arial"/>
          <w:color w:val="111111"/>
          <w:sz w:val="22"/>
          <w:szCs w:val="22"/>
        </w:rPr>
        <w:t>export R_LIBS=$HOME/R' &gt;&gt; ~/.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bashrc</w:t>
      </w:r>
      <w:proofErr w:type="spellEnd"/>
    </w:p>
    <w:p w14:paraId="11C296AD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111111"/>
          <w:sz w:val="22"/>
          <w:szCs w:val="22"/>
        </w:rPr>
        <w:t>curl -O https://afni.nimh.nih.gov/pub/dist/src/scripts_src/@add_rcran_ubuntu_18.04.tcsh</w:t>
      </w:r>
    </w:p>
    <w:p w14:paraId="711B225E" w14:textId="77777777" w:rsidR="00896AE8" w:rsidRDefault="00896AE8" w:rsidP="00896AE8">
      <w:pPr>
        <w:pStyle w:val="NormalWeb"/>
        <w:spacing w:before="240" w:after="240"/>
        <w:ind w:left="36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390260D7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 xml:space="preserve">Purpose: Step 1 of setting up modern R from scratch. Set the environment variable $R_LIBS to specify where to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install+find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the packages. The file obtained using curl contains instructions to add a more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uptodate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set of R libraries to the source list.</w:t>
      </w:r>
    </w:p>
    <w:p w14:paraId="2B49F924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4FE7962C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2.  Copy &amp; Paste</w:t>
      </w:r>
    </w:p>
    <w:p w14:paraId="0278E364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spellStart"/>
      <w:r>
        <w:rPr>
          <w:rFonts w:ascii="Arial" w:hAnsi="Arial" w:cs="Arial"/>
          <w:color w:val="111111"/>
          <w:sz w:val="22"/>
          <w:szCs w:val="22"/>
        </w:rPr>
        <w:t>sudo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tcsh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@add_rcran_ubuntu_18.</w:t>
      </w:r>
      <w:proofErr w:type="gramStart"/>
      <w:r>
        <w:rPr>
          <w:rFonts w:ascii="Arial" w:hAnsi="Arial" w:cs="Arial"/>
          <w:color w:val="111111"/>
          <w:sz w:val="22"/>
          <w:szCs w:val="22"/>
        </w:rPr>
        <w:t>04.tcsh</w:t>
      </w:r>
      <w:proofErr w:type="gramEnd"/>
    </w:p>
    <w:p w14:paraId="72B818CA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1B9BF6B2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3.  Copy &amp; Paste</w:t>
      </w:r>
    </w:p>
    <w:p w14:paraId="4953D811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spellStart"/>
      <w:r>
        <w:rPr>
          <w:rFonts w:ascii="Arial" w:hAnsi="Arial" w:cs="Arial"/>
          <w:color w:val="111111"/>
          <w:sz w:val="22"/>
          <w:szCs w:val="22"/>
        </w:rPr>
        <w:lastRenderedPageBreak/>
        <w:t>rPkgsInstall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-pkgs ALL</w:t>
      </w:r>
    </w:p>
    <w:p w14:paraId="3094D001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57FC894F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 xml:space="preserve">4. If you are using Windows Subsystem Linux (WSL), and/or if your ‘brms’ package fails to install (as checked in the “Evaluation” step below), then consider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 xml:space="preserve">to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copy</w:t>
      </w:r>
      <w:proofErr w:type="gramEnd"/>
      <w:r>
        <w:rPr>
          <w:rFonts w:ascii="Arial" w:hAnsi="Arial" w:cs="Arial"/>
          <w:color w:val="000000"/>
          <w:sz w:val="22"/>
          <w:szCs w:val="22"/>
        </w:rPr>
        <w:t>+paste</w:t>
      </w:r>
      <w:proofErr w:type="spellEnd"/>
    </w:p>
    <w:p w14:paraId="0E2C7877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5B161BC2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spellStart"/>
      <w:r>
        <w:rPr>
          <w:rFonts w:ascii="Arial" w:hAnsi="Arial" w:cs="Arial"/>
          <w:color w:val="111111"/>
          <w:sz w:val="22"/>
          <w:szCs w:val="22"/>
        </w:rPr>
        <w:t>sudo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add-apt-repository -y "</w:t>
      </w:r>
      <w:proofErr w:type="spellStart"/>
      <w:proofErr w:type="gramStart"/>
      <w:r>
        <w:rPr>
          <w:rFonts w:ascii="Arial" w:hAnsi="Arial" w:cs="Arial"/>
          <w:color w:val="111111"/>
          <w:sz w:val="22"/>
          <w:szCs w:val="22"/>
        </w:rPr>
        <w:t>ppa:marutter</w:t>
      </w:r>
      <w:proofErr w:type="spellEnd"/>
      <w:proofErr w:type="gramEnd"/>
      <w:r>
        <w:rPr>
          <w:rFonts w:ascii="Arial" w:hAnsi="Arial" w:cs="Arial"/>
          <w:color w:val="111111"/>
          <w:sz w:val="22"/>
          <w:szCs w:val="22"/>
        </w:rPr>
        <w:t>/rrutter3.5"</w:t>
      </w:r>
    </w:p>
    <w:p w14:paraId="7A33D9F5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spellStart"/>
      <w:r>
        <w:rPr>
          <w:rFonts w:ascii="Arial" w:hAnsi="Arial" w:cs="Arial"/>
          <w:color w:val="111111"/>
          <w:sz w:val="22"/>
          <w:szCs w:val="22"/>
        </w:rPr>
        <w:t>sudo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add-apt-repository -y "</w:t>
      </w:r>
      <w:proofErr w:type="spellStart"/>
      <w:proofErr w:type="gramStart"/>
      <w:r>
        <w:rPr>
          <w:rFonts w:ascii="Arial" w:hAnsi="Arial" w:cs="Arial"/>
          <w:color w:val="111111"/>
          <w:sz w:val="22"/>
          <w:szCs w:val="22"/>
        </w:rPr>
        <w:t>ppa:marutter</w:t>
      </w:r>
      <w:proofErr w:type="spellEnd"/>
      <w:proofErr w:type="gramEnd"/>
      <w:r>
        <w:rPr>
          <w:rFonts w:ascii="Arial" w:hAnsi="Arial" w:cs="Arial"/>
          <w:color w:val="111111"/>
          <w:sz w:val="22"/>
          <w:szCs w:val="22"/>
        </w:rPr>
        <w:t>/c2d4u3.5"</w:t>
      </w:r>
    </w:p>
    <w:p w14:paraId="323D8F34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111111"/>
          <w:sz w:val="22"/>
          <w:szCs w:val="22"/>
        </w:rPr>
        <w:t> </w:t>
      </w:r>
    </w:p>
    <w:p w14:paraId="7EAB99D3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spellStart"/>
      <w:r>
        <w:rPr>
          <w:rFonts w:ascii="Arial" w:hAnsi="Arial" w:cs="Arial"/>
          <w:color w:val="111111"/>
          <w:sz w:val="22"/>
          <w:szCs w:val="22"/>
        </w:rPr>
        <w:t>sudo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apt update</w:t>
      </w:r>
    </w:p>
    <w:p w14:paraId="18392EFD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111111"/>
          <w:sz w:val="22"/>
          <w:szCs w:val="22"/>
        </w:rPr>
        <w:t> </w:t>
      </w:r>
    </w:p>
    <w:p w14:paraId="64CC52C9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spellStart"/>
      <w:r>
        <w:rPr>
          <w:rFonts w:ascii="Arial" w:hAnsi="Arial" w:cs="Arial"/>
          <w:color w:val="111111"/>
          <w:sz w:val="22"/>
          <w:szCs w:val="22"/>
        </w:rPr>
        <w:t>sudo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apt install -y r-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cran</w:t>
      </w:r>
      <w:proofErr w:type="spellEnd"/>
      <w:r>
        <w:rPr>
          <w:rFonts w:ascii="Arial" w:hAnsi="Arial" w:cs="Arial"/>
          <w:color w:val="111111"/>
          <w:sz w:val="22"/>
          <w:szCs w:val="22"/>
        </w:rPr>
        <w:t>-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rstan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r-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cran</w:t>
      </w:r>
      <w:proofErr w:type="spellEnd"/>
      <w:r>
        <w:rPr>
          <w:rFonts w:ascii="Arial" w:hAnsi="Arial" w:cs="Arial"/>
          <w:color w:val="111111"/>
          <w:sz w:val="22"/>
          <w:szCs w:val="22"/>
        </w:rPr>
        <w:t>-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shinystan</w:t>
      </w:r>
      <w:proofErr w:type="spellEnd"/>
      <w:r>
        <w:rPr>
          <w:rFonts w:ascii="Arial" w:hAnsi="Arial" w:cs="Arial"/>
          <w:color w:val="111111"/>
          <w:sz w:val="22"/>
          <w:szCs w:val="22"/>
        </w:rPr>
        <w:t xml:space="preserve"> r-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cran</w:t>
      </w:r>
      <w:proofErr w:type="spellEnd"/>
      <w:r>
        <w:rPr>
          <w:rFonts w:ascii="Arial" w:hAnsi="Arial" w:cs="Arial"/>
          <w:color w:val="111111"/>
          <w:sz w:val="22"/>
          <w:szCs w:val="22"/>
        </w:rPr>
        <w:t>-brms</w:t>
      </w:r>
    </w:p>
    <w:p w14:paraId="077BCD7C" w14:textId="4AF87207" w:rsidR="00896AE8" w:rsidRDefault="00896AE8" w:rsidP="005B2A94">
      <w:pPr>
        <w:pStyle w:val="Heading1"/>
      </w:pPr>
      <w:r>
        <w:rPr>
          <w:sz w:val="22"/>
          <w:szCs w:val="22"/>
        </w:rPr>
        <w:t> </w:t>
      </w:r>
      <w:r>
        <w:t>Set up Python</w:t>
      </w:r>
    </w:p>
    <w:p w14:paraId="3386B2EA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 xml:space="preserve">AFNI has </w:t>
      </w:r>
      <w:r>
        <w:rPr>
          <w:rFonts w:ascii="Arial" w:hAnsi="Arial" w:cs="Arial"/>
          <w:i/>
          <w:iCs/>
          <w:color w:val="000000"/>
          <w:sz w:val="22"/>
          <w:szCs w:val="22"/>
        </w:rPr>
        <w:t>very</w:t>
      </w:r>
      <w:r>
        <w:rPr>
          <w:rFonts w:ascii="Arial" w:hAnsi="Arial" w:cs="Arial"/>
          <w:color w:val="000000"/>
          <w:sz w:val="22"/>
          <w:szCs w:val="22"/>
        </w:rPr>
        <w:t xml:space="preserve"> minimal Python requirements—at present, matplotlib and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numpy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—and even these are used in only a couple places (though, for the </w:t>
      </w:r>
      <w:hyperlink r:id="rId12" w:anchor="tut-apqc-help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recommended automatic QC output from afni_proc.py</w:t>
        </w:r>
      </w:hyperlink>
      <w:r>
        <w:rPr>
          <w:rFonts w:ascii="Arial" w:hAnsi="Arial" w:cs="Arial"/>
          <w:color w:val="000000"/>
          <w:sz w:val="22"/>
          <w:szCs w:val="22"/>
        </w:rPr>
        <w:t>, matplotlib is necessary).</w:t>
      </w:r>
    </w:p>
    <w:p w14:paraId="518A7C92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1.</w:t>
      </w:r>
      <w:r>
        <w:rPr>
          <w:rFonts w:ascii="Arial" w:hAnsi="Arial" w:cs="Arial"/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Copy &amp; paste</w:t>
      </w:r>
    </w:p>
    <w:p w14:paraId="48D9C468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spellStart"/>
      <w:r>
        <w:rPr>
          <w:rFonts w:ascii="Arial" w:hAnsi="Arial" w:cs="Arial"/>
          <w:color w:val="111111"/>
          <w:sz w:val="22"/>
          <w:szCs w:val="22"/>
        </w:rPr>
        <w:t>wget</w:t>
      </w:r>
      <w:proofErr w:type="spellEnd"/>
      <w:r>
        <w:fldChar w:fldCharType="begin"/>
      </w:r>
      <w:r>
        <w:instrText xml:space="preserve"> HYPERLINK "https://docs.conda.io/en/latest/miniconda.html" \l "linux-installers" </w:instrText>
      </w:r>
      <w:r>
        <w:fldChar w:fldCharType="separate"/>
      </w:r>
      <w:r>
        <w:rPr>
          <w:rStyle w:val="Hyperlink"/>
          <w:rFonts w:ascii="Arial" w:hAnsi="Arial" w:cs="Arial"/>
          <w:color w:val="111111"/>
          <w:sz w:val="22"/>
          <w:szCs w:val="22"/>
        </w:rPr>
        <w:t xml:space="preserve"> </w:t>
      </w:r>
      <w:r>
        <w:rPr>
          <w:rStyle w:val="Hyperlink"/>
          <w:rFonts w:ascii="Arial" w:hAnsi="Arial" w:cs="Arial"/>
          <w:color w:val="1155CC"/>
          <w:sz w:val="22"/>
          <w:szCs w:val="22"/>
        </w:rPr>
        <w:t>https://docs.conda.io/en/latest/miniconda.html#linux-installers</w:t>
      </w:r>
      <w:r>
        <w:fldChar w:fldCharType="end"/>
      </w:r>
    </w:p>
    <w:p w14:paraId="65509BAD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Courier New" w:hAnsi="Courier New" w:cs="Courier New"/>
          <w:color w:val="111111"/>
          <w:sz w:val="20"/>
          <w:szCs w:val="20"/>
        </w:rPr>
        <w:t>bash Miniconda3</w:t>
      </w:r>
      <w:r>
        <w:rPr>
          <w:rFonts w:ascii="Courier New" w:hAnsi="Courier New" w:cs="Courier New"/>
          <w:color w:val="666666"/>
          <w:sz w:val="20"/>
          <w:szCs w:val="20"/>
        </w:rPr>
        <w:t>-</w:t>
      </w:r>
      <w:r>
        <w:rPr>
          <w:rFonts w:ascii="Courier New" w:hAnsi="Courier New" w:cs="Courier New"/>
          <w:color w:val="111111"/>
          <w:sz w:val="20"/>
          <w:szCs w:val="20"/>
        </w:rPr>
        <w:t>latest</w:t>
      </w:r>
      <w:r>
        <w:rPr>
          <w:rFonts w:ascii="Courier New" w:hAnsi="Courier New" w:cs="Courier New"/>
          <w:color w:val="666666"/>
          <w:sz w:val="20"/>
          <w:szCs w:val="20"/>
        </w:rPr>
        <w:t>-</w:t>
      </w:r>
      <w:r>
        <w:rPr>
          <w:rFonts w:ascii="Courier New" w:hAnsi="Courier New" w:cs="Courier New"/>
          <w:color w:val="111111"/>
          <w:sz w:val="20"/>
          <w:szCs w:val="20"/>
        </w:rPr>
        <w:t>Linux</w:t>
      </w:r>
      <w:r>
        <w:rPr>
          <w:rFonts w:ascii="Courier New" w:hAnsi="Courier New" w:cs="Courier New"/>
          <w:color w:val="666666"/>
          <w:sz w:val="20"/>
          <w:szCs w:val="20"/>
        </w:rPr>
        <w:t>-</w:t>
      </w:r>
      <w:r>
        <w:rPr>
          <w:rFonts w:ascii="Courier New" w:hAnsi="Courier New" w:cs="Courier New"/>
          <w:color w:val="111111"/>
          <w:sz w:val="20"/>
          <w:szCs w:val="20"/>
        </w:rPr>
        <w:t>x86_64</w:t>
      </w:r>
      <w:r>
        <w:rPr>
          <w:rFonts w:ascii="Courier New" w:hAnsi="Courier New" w:cs="Courier New"/>
          <w:color w:val="666666"/>
          <w:sz w:val="20"/>
          <w:szCs w:val="20"/>
        </w:rPr>
        <w:t>.</w:t>
      </w:r>
      <w:r>
        <w:rPr>
          <w:rFonts w:ascii="Courier New" w:hAnsi="Courier New" w:cs="Courier New"/>
          <w:color w:val="111111"/>
          <w:sz w:val="20"/>
          <w:szCs w:val="20"/>
        </w:rPr>
        <w:t>sh</w:t>
      </w:r>
    </w:p>
    <w:p w14:paraId="60712A24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706A8F4D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2.</w:t>
      </w:r>
      <w:r>
        <w:rPr>
          <w:rFonts w:ascii="Arial" w:hAnsi="Arial" w:cs="Arial"/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Make updates to terminal</w:t>
      </w:r>
    </w:p>
    <w:p w14:paraId="43087036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Copy &amp; Paste</w:t>
      </w:r>
    </w:p>
    <w:p w14:paraId="35C5AF8B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-For bash:</w:t>
      </w:r>
    </w:p>
    <w:p w14:paraId="7BEC3EDC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111111"/>
          <w:sz w:val="22"/>
          <w:szCs w:val="22"/>
        </w:rPr>
        <w:t xml:space="preserve">source </w:t>
      </w:r>
      <w:r>
        <w:rPr>
          <w:rFonts w:ascii="Arial" w:hAnsi="Arial" w:cs="Arial"/>
          <w:color w:val="666666"/>
          <w:sz w:val="22"/>
          <w:szCs w:val="22"/>
        </w:rPr>
        <w:t>~</w:t>
      </w:r>
      <w:proofErr w:type="gramStart"/>
      <w:r>
        <w:rPr>
          <w:rFonts w:ascii="Arial" w:hAnsi="Arial" w:cs="Arial"/>
          <w:color w:val="666666"/>
          <w:sz w:val="22"/>
          <w:szCs w:val="22"/>
        </w:rPr>
        <w:t>/.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bashrc</w:t>
      </w:r>
      <w:proofErr w:type="spellEnd"/>
      <w:proofErr w:type="gramEnd"/>
    </w:p>
    <w:p w14:paraId="3134762F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44A6B115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 xml:space="preserve">-for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tcsh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49E43B75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Arial" w:hAnsi="Arial" w:cs="Arial"/>
          <w:color w:val="111111"/>
          <w:sz w:val="22"/>
          <w:szCs w:val="22"/>
        </w:rPr>
        <w:t xml:space="preserve">source </w:t>
      </w:r>
      <w:r>
        <w:rPr>
          <w:rFonts w:ascii="Arial" w:hAnsi="Arial" w:cs="Arial"/>
          <w:color w:val="666666"/>
          <w:sz w:val="22"/>
          <w:szCs w:val="22"/>
        </w:rPr>
        <w:t>~/.</w:t>
      </w:r>
      <w:proofErr w:type="spellStart"/>
      <w:r>
        <w:rPr>
          <w:rFonts w:ascii="Arial" w:hAnsi="Arial" w:cs="Arial"/>
          <w:color w:val="111111"/>
          <w:sz w:val="22"/>
          <w:szCs w:val="22"/>
        </w:rPr>
        <w:t>cshrc</w:t>
      </w:r>
      <w:proofErr w:type="spellEnd"/>
    </w:p>
    <w:p w14:paraId="53C9E69F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03A149EB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 xml:space="preserve">You should see a string “(base)” string stuck before your terminal prompt now. Typing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conda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-V</w:t>
      </w:r>
      <w:r>
        <w:rPr>
          <w:rFonts w:ascii="Arial" w:hAnsi="Arial" w:cs="Arial"/>
          <w:color w:val="000000"/>
          <w:sz w:val="22"/>
          <w:szCs w:val="22"/>
        </w:rPr>
        <w:t xml:space="preserve"> should also show you your version number.</w:t>
      </w:r>
    </w:p>
    <w:p w14:paraId="5D9D5BEA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 xml:space="preserve">Note: If you are receiving an error when you enter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conda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-V, ensure that you are in bash by simply typing bash.</w:t>
      </w:r>
    </w:p>
    <w:p w14:paraId="78DC0BE7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18319CFB" w14:textId="122BBA2C" w:rsidR="00896AE8" w:rsidRPr="005B2A94" w:rsidRDefault="00896AE8" w:rsidP="005B2A94">
      <w:pPr>
        <w:pStyle w:val="Heading1"/>
      </w:pPr>
      <w:r w:rsidRPr="005B2A94">
        <w:lastRenderedPageBreak/>
        <w:t xml:space="preserve"> Evaluate System Set up</w:t>
      </w:r>
    </w:p>
    <w:p w14:paraId="42600593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1.</w:t>
      </w:r>
      <w:r>
        <w:rPr>
          <w:rFonts w:ascii="Arial" w:hAnsi="Arial" w:cs="Arial"/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Copy &amp; Paste</w:t>
      </w:r>
    </w:p>
    <w:p w14:paraId="78C2C1AC" w14:textId="77777777" w:rsidR="00896AE8" w:rsidRDefault="00896AE8" w:rsidP="00896AE8">
      <w:pPr>
        <w:pStyle w:val="NormalWeb"/>
        <w:shd w:val="clear" w:color="auto" w:fill="E0EEE0"/>
        <w:spacing w:before="0" w:after="0"/>
      </w:pPr>
      <w:r>
        <w:rPr>
          <w:rFonts w:ascii="Courier New" w:hAnsi="Courier New" w:cs="Courier New"/>
          <w:color w:val="111111"/>
          <w:sz w:val="20"/>
          <w:szCs w:val="20"/>
        </w:rPr>
        <w:t>afni_system_check.py -</w:t>
      </w:r>
      <w:proofErr w:type="spellStart"/>
      <w:r>
        <w:rPr>
          <w:rFonts w:ascii="Courier New" w:hAnsi="Courier New" w:cs="Courier New"/>
          <w:color w:val="111111"/>
          <w:sz w:val="20"/>
          <w:szCs w:val="20"/>
        </w:rPr>
        <w:t>check_all</w:t>
      </w:r>
      <w:proofErr w:type="spellEnd"/>
    </w:p>
    <w:p w14:paraId="628CEB8D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53357B07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If there are no suggestions, then rejoice!</w:t>
      </w:r>
    </w:p>
    <w:p w14:paraId="45BDB095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192C1355" w14:textId="77777777" w:rsidR="00896AE8" w:rsidRDefault="00896AE8" w:rsidP="00896AE8">
      <w:pPr>
        <w:pStyle w:val="NormalWeb"/>
        <w:spacing w:before="240" w:after="240"/>
      </w:pPr>
      <w:r>
        <w:rPr>
          <w:rFonts w:ascii="Arial" w:hAnsi="Arial" w:cs="Arial"/>
          <w:color w:val="000000"/>
          <w:sz w:val="22"/>
          <w:szCs w:val="22"/>
        </w:rPr>
        <w:t>2.</w:t>
      </w:r>
      <w:r>
        <w:rPr>
          <w:rFonts w:ascii="Arial" w:hAnsi="Arial" w:cs="Arial"/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 xml:space="preserve">Open up the AFNI and SUMA GUIs,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juuuust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to make sure all is well:</w:t>
      </w:r>
    </w:p>
    <w:p w14:paraId="4AEE5721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spellStart"/>
      <w:r>
        <w:rPr>
          <w:rFonts w:ascii="Arial" w:hAnsi="Arial" w:cs="Arial"/>
          <w:color w:val="111111"/>
          <w:sz w:val="22"/>
          <w:szCs w:val="22"/>
        </w:rPr>
        <w:t>afni</w:t>
      </w:r>
      <w:proofErr w:type="spellEnd"/>
    </w:p>
    <w:p w14:paraId="3491701F" w14:textId="77777777" w:rsidR="00896AE8" w:rsidRDefault="00896AE8" w:rsidP="00896AE8">
      <w:pPr>
        <w:pStyle w:val="NormalWeb"/>
        <w:shd w:val="clear" w:color="auto" w:fill="E0EEE0"/>
        <w:spacing w:before="0" w:after="0"/>
      </w:pPr>
      <w:proofErr w:type="spellStart"/>
      <w:r>
        <w:rPr>
          <w:rFonts w:ascii="Arial" w:hAnsi="Arial" w:cs="Arial"/>
          <w:color w:val="111111"/>
          <w:sz w:val="22"/>
          <w:szCs w:val="22"/>
        </w:rPr>
        <w:t>suma</w:t>
      </w:r>
      <w:proofErr w:type="spellEnd"/>
    </w:p>
    <w:p w14:paraId="4A8714A7" w14:textId="77777777" w:rsidR="00896AE8" w:rsidRDefault="00896AE8" w:rsidP="00896AE8">
      <w:pPr>
        <w:pStyle w:val="NormalWeb"/>
        <w:spacing w:before="240" w:after="240"/>
        <w:ind w:left="36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18E3E1A2" w14:textId="77777777" w:rsidR="00896AE8" w:rsidRDefault="00896AE8" w:rsidP="00896AE8">
      <w:pPr>
        <w:pStyle w:val="NormalWeb"/>
        <w:spacing w:before="240" w:after="240"/>
        <w:rPr>
          <w:rFonts w:ascii="Calibri" w:hAnsi="Calibri" w:cs="Calibri"/>
          <w:color w:val="000000"/>
          <w:sz w:val="22"/>
          <w:szCs w:val="22"/>
        </w:rPr>
      </w:pPr>
    </w:p>
    <w:p w14:paraId="1D7E8E3D" w14:textId="77777777" w:rsidR="00896AE8" w:rsidRDefault="00896AE8" w:rsidP="00896AE8">
      <w:pPr>
        <w:pStyle w:val="NormalWeb"/>
        <w:spacing w:before="240" w:after="240"/>
        <w:rPr>
          <w:rFonts w:ascii="Calibri" w:hAnsi="Calibri" w:cs="Calibri"/>
          <w:color w:val="000000"/>
          <w:sz w:val="22"/>
          <w:szCs w:val="22"/>
        </w:rPr>
      </w:pPr>
    </w:p>
    <w:p w14:paraId="3C903117" w14:textId="77777777" w:rsidR="00896AE8" w:rsidRDefault="00896AE8" w:rsidP="00896AE8">
      <w:pPr>
        <w:pStyle w:val="NormalWeb"/>
        <w:spacing w:before="240" w:after="240"/>
        <w:rPr>
          <w:rFonts w:ascii="Calibri" w:hAnsi="Calibri" w:cs="Calibri"/>
          <w:color w:val="000000"/>
          <w:sz w:val="22"/>
          <w:szCs w:val="22"/>
        </w:rPr>
      </w:pPr>
    </w:p>
    <w:p w14:paraId="6A4CB49D" w14:textId="77777777" w:rsidR="00896AE8" w:rsidRDefault="00896AE8" w:rsidP="00896AE8">
      <w:pPr>
        <w:pStyle w:val="NormalWeb"/>
        <w:spacing w:before="240" w:after="240"/>
        <w:rPr>
          <w:rFonts w:ascii="Calibri" w:hAnsi="Calibri" w:cs="Calibri"/>
          <w:color w:val="000000"/>
          <w:sz w:val="22"/>
          <w:szCs w:val="22"/>
        </w:rPr>
      </w:pPr>
    </w:p>
    <w:p w14:paraId="414CA7D8" w14:textId="77777777" w:rsidR="00896AE8" w:rsidRDefault="00896AE8" w:rsidP="00896AE8">
      <w:pPr>
        <w:pStyle w:val="NormalWeb"/>
        <w:spacing w:before="240" w:after="240"/>
        <w:rPr>
          <w:rFonts w:ascii="Calibri" w:hAnsi="Calibri" w:cs="Calibri"/>
          <w:color w:val="000000"/>
          <w:sz w:val="22"/>
          <w:szCs w:val="22"/>
        </w:rPr>
      </w:pPr>
    </w:p>
    <w:p w14:paraId="23FD1A25" w14:textId="77777777" w:rsidR="00896AE8" w:rsidRDefault="00896AE8" w:rsidP="00896AE8">
      <w:pPr>
        <w:pStyle w:val="NormalWeb"/>
        <w:spacing w:before="240" w:after="240"/>
        <w:rPr>
          <w:rFonts w:ascii="Calibri" w:hAnsi="Calibri" w:cs="Calibri"/>
          <w:color w:val="000000"/>
          <w:sz w:val="22"/>
          <w:szCs w:val="22"/>
        </w:rPr>
      </w:pPr>
    </w:p>
    <w:p w14:paraId="2B3A8A2C" w14:textId="77777777" w:rsidR="00896AE8" w:rsidRDefault="00896AE8" w:rsidP="00896AE8">
      <w:pPr>
        <w:pStyle w:val="NormalWeb"/>
        <w:spacing w:before="240" w:after="240"/>
        <w:rPr>
          <w:rFonts w:ascii="Calibri" w:hAnsi="Calibri" w:cs="Calibri"/>
          <w:color w:val="000000"/>
          <w:sz w:val="22"/>
          <w:szCs w:val="22"/>
        </w:rPr>
      </w:pPr>
    </w:p>
    <w:p w14:paraId="70C14F81" w14:textId="77777777" w:rsidR="00896AE8" w:rsidRDefault="00896AE8" w:rsidP="00896AE8">
      <w:pPr>
        <w:pStyle w:val="NormalWeb"/>
        <w:spacing w:before="240" w:after="240"/>
        <w:rPr>
          <w:rFonts w:ascii="Calibri" w:hAnsi="Calibri" w:cs="Calibri"/>
          <w:color w:val="000000"/>
          <w:sz w:val="22"/>
          <w:szCs w:val="22"/>
        </w:rPr>
      </w:pPr>
    </w:p>
    <w:p w14:paraId="72F940BF" w14:textId="77777777" w:rsidR="00896AE8" w:rsidRDefault="00896AE8" w:rsidP="00896AE8">
      <w:pPr>
        <w:pStyle w:val="NormalWeb"/>
        <w:spacing w:before="240" w:after="240"/>
        <w:rPr>
          <w:rFonts w:ascii="Calibri" w:hAnsi="Calibri" w:cs="Calibri"/>
          <w:color w:val="000000"/>
          <w:sz w:val="22"/>
          <w:szCs w:val="22"/>
        </w:rPr>
      </w:pPr>
    </w:p>
    <w:p w14:paraId="30149E16" w14:textId="3291EBB3" w:rsidR="00896AE8" w:rsidRDefault="00896AE8" w:rsidP="00896AE8">
      <w:pPr>
        <w:pStyle w:val="NormalWeb"/>
        <w:spacing w:before="240" w:after="240"/>
        <w:rPr>
          <w:rFonts w:ascii="Calibri" w:hAnsi="Calibri" w:cs="Calibri"/>
          <w:color w:val="000000"/>
          <w:sz w:val="22"/>
          <w:szCs w:val="22"/>
        </w:rPr>
      </w:pPr>
    </w:p>
    <w:p w14:paraId="230BF0F8" w14:textId="1C2823C0" w:rsidR="00F72663" w:rsidRDefault="00F72663" w:rsidP="00896AE8">
      <w:pPr>
        <w:pStyle w:val="NormalWeb"/>
        <w:spacing w:before="240" w:after="240"/>
        <w:rPr>
          <w:rFonts w:ascii="Calibri" w:hAnsi="Calibri" w:cs="Calibri"/>
          <w:color w:val="000000"/>
          <w:sz w:val="22"/>
          <w:szCs w:val="22"/>
        </w:rPr>
      </w:pPr>
    </w:p>
    <w:p w14:paraId="4AF0456E" w14:textId="7EA46E24" w:rsidR="00F72663" w:rsidRDefault="00F72663" w:rsidP="00896AE8">
      <w:pPr>
        <w:pStyle w:val="NormalWeb"/>
        <w:spacing w:before="240" w:after="240"/>
        <w:rPr>
          <w:rFonts w:ascii="Calibri" w:hAnsi="Calibri" w:cs="Calibri"/>
          <w:color w:val="000000"/>
          <w:sz w:val="22"/>
          <w:szCs w:val="22"/>
        </w:rPr>
      </w:pPr>
    </w:p>
    <w:p w14:paraId="05224B79" w14:textId="0FB6261E" w:rsidR="00F72663" w:rsidRDefault="00F72663" w:rsidP="00896AE8">
      <w:pPr>
        <w:pStyle w:val="NormalWeb"/>
        <w:spacing w:before="240" w:after="240"/>
        <w:rPr>
          <w:rFonts w:ascii="Calibri" w:hAnsi="Calibri" w:cs="Calibri"/>
          <w:color w:val="000000"/>
          <w:sz w:val="22"/>
          <w:szCs w:val="22"/>
        </w:rPr>
      </w:pPr>
    </w:p>
    <w:p w14:paraId="59E11979" w14:textId="2B9B2939" w:rsidR="00F72663" w:rsidRDefault="00F72663" w:rsidP="00896AE8">
      <w:pPr>
        <w:pStyle w:val="NormalWeb"/>
        <w:spacing w:before="240" w:after="240"/>
        <w:rPr>
          <w:rFonts w:ascii="Calibri" w:hAnsi="Calibri" w:cs="Calibri"/>
          <w:color w:val="000000"/>
          <w:sz w:val="22"/>
          <w:szCs w:val="22"/>
        </w:rPr>
      </w:pPr>
    </w:p>
    <w:p w14:paraId="7A89499E" w14:textId="77777777" w:rsidR="00F72663" w:rsidRDefault="00F72663" w:rsidP="00896AE8">
      <w:pPr>
        <w:pStyle w:val="NormalWeb"/>
        <w:spacing w:before="240" w:after="240"/>
        <w:rPr>
          <w:rFonts w:ascii="Calibri" w:hAnsi="Calibri" w:cs="Calibri"/>
          <w:color w:val="000000"/>
          <w:sz w:val="22"/>
          <w:szCs w:val="22"/>
        </w:rPr>
      </w:pPr>
    </w:p>
    <w:p w14:paraId="2C8A0827" w14:textId="77777777" w:rsidR="00896AE8" w:rsidRDefault="00896AE8" w:rsidP="00896AE8">
      <w:pPr>
        <w:pStyle w:val="NormalWeb"/>
        <w:spacing w:before="240" w:after="240"/>
        <w:rPr>
          <w:rFonts w:ascii="Calibri" w:hAnsi="Calibri" w:cs="Calibri"/>
          <w:color w:val="000000"/>
          <w:sz w:val="22"/>
          <w:szCs w:val="22"/>
        </w:rPr>
      </w:pPr>
    </w:p>
    <w:p w14:paraId="3F0CB6E2" w14:textId="22017248" w:rsidR="00896AE8" w:rsidRDefault="00896AE8" w:rsidP="00896AE8">
      <w:pPr>
        <w:pStyle w:val="Heading1"/>
      </w:pPr>
      <w:r>
        <w:lastRenderedPageBreak/>
        <w:t> Access &amp; Download HCP Data</w:t>
      </w:r>
    </w:p>
    <w:p w14:paraId="191C3FAC" w14:textId="24C14C50" w:rsidR="00896AE8" w:rsidRDefault="00896AE8" w:rsidP="00896AE8">
      <w:pPr>
        <w:pStyle w:val="NormalWeb"/>
        <w:spacing w:before="240" w:after="240"/>
      </w:pPr>
      <w:r>
        <w:rPr>
          <w:rFonts w:ascii="Calibri" w:hAnsi="Calibri" w:cs="Calibri"/>
          <w:color w:val="000000"/>
          <w:sz w:val="22"/>
          <w:szCs w:val="22"/>
        </w:rPr>
        <w:t>1.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Calibri" w:hAnsi="Calibri" w:cs="Calibri"/>
          <w:color w:val="000000"/>
          <w:sz w:val="22"/>
          <w:szCs w:val="22"/>
        </w:rPr>
        <w:t>Create a free account to access the HCP database -</w:t>
      </w:r>
      <w:hyperlink r:id="rId13" w:history="1">
        <w:r>
          <w:rPr>
            <w:rStyle w:val="Hyperlink"/>
            <w:rFonts w:ascii="Calibri" w:hAnsi="Calibri" w:cs="Calibri"/>
            <w:color w:val="000000"/>
            <w:sz w:val="22"/>
            <w:szCs w:val="22"/>
          </w:rPr>
          <w:t xml:space="preserve"> </w:t>
        </w:r>
        <w:r>
          <w:rPr>
            <w:rStyle w:val="Hyperlink"/>
            <w:rFonts w:ascii="Calibri" w:hAnsi="Calibri" w:cs="Calibri"/>
            <w:color w:val="1155CC"/>
            <w:sz w:val="22"/>
            <w:szCs w:val="22"/>
          </w:rPr>
          <w:t>https://db.humanconnectome.org/</w:t>
        </w:r>
      </w:hyperlink>
      <w:r>
        <w:rPr>
          <w:color w:val="000000"/>
          <w:sz w:val="14"/>
          <w:szCs w:val="14"/>
        </w:rPr>
        <w:t>  </w:t>
      </w:r>
    </w:p>
    <w:p w14:paraId="6D643B8B" w14:textId="77777777" w:rsidR="00896AE8" w:rsidRDefault="00896AE8" w:rsidP="00896AE8">
      <w:pPr>
        <w:pStyle w:val="NormalWeb"/>
        <w:spacing w:before="240" w:after="240"/>
        <w:rPr>
          <w:rFonts w:ascii="Calibri" w:hAnsi="Calibri" w:cs="Calibri"/>
          <w:color w:val="000000"/>
          <w:sz w:val="22"/>
          <w:szCs w:val="22"/>
        </w:rPr>
      </w:pPr>
      <w:r w:rsidRPr="00896AE8">
        <w:rPr>
          <w:rFonts w:ascii="Calibri" w:hAnsi="Calibri" w:cs="Calibri"/>
          <w:color w:val="000000"/>
          <w:sz w:val="22"/>
          <w:szCs w:val="22"/>
        </w:rPr>
        <w:drawing>
          <wp:inline distT="0" distB="0" distL="0" distR="0" wp14:anchorId="07E06AC7" wp14:editId="476CFDA7">
            <wp:extent cx="5890770" cy="177942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177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6619" w14:textId="075BF21F" w:rsidR="00896AE8" w:rsidRDefault="00896AE8" w:rsidP="00896AE8">
      <w:pPr>
        <w:pStyle w:val="NormalWeb"/>
        <w:spacing w:before="240" w:after="240"/>
      </w:pPr>
      <w:r>
        <w:rPr>
          <w:rFonts w:ascii="Calibri" w:hAnsi="Calibri" w:cs="Calibri"/>
          <w:color w:val="000000"/>
          <w:sz w:val="22"/>
          <w:szCs w:val="22"/>
        </w:rPr>
        <w:t>Select the Amazon S3 access enabled option and create Amazon S3 credentials (</w:t>
      </w:r>
      <w:r w:rsidRPr="00896AE8">
        <w:rPr>
          <w:rFonts w:ascii="Calibri" w:hAnsi="Calibri" w:cs="Calibri"/>
          <w:b/>
          <w:bCs/>
          <w:color w:val="000000"/>
          <w:sz w:val="22"/>
          <w:szCs w:val="22"/>
          <w:highlight w:val="yellow"/>
        </w:rPr>
        <w:t>save this information for later!</w:t>
      </w:r>
      <w:r w:rsidRPr="00896AE8">
        <w:rPr>
          <w:rFonts w:ascii="Calibri" w:hAnsi="Calibri" w:cs="Calibri"/>
          <w:color w:val="000000"/>
          <w:sz w:val="22"/>
          <w:szCs w:val="22"/>
          <w:highlight w:val="yellow"/>
        </w:rPr>
        <w:t>)</w:t>
      </w:r>
    </w:p>
    <w:p w14:paraId="4ABE7524" w14:textId="3B086D6B" w:rsidR="00896AE8" w:rsidRDefault="00896AE8" w:rsidP="00896AE8">
      <w:pPr>
        <w:pStyle w:val="NormalWeb"/>
        <w:spacing w:before="240" w:after="240"/>
      </w:pPr>
      <w:r>
        <w:rPr>
          <w:rFonts w:ascii="Calibri" w:hAnsi="Calibri" w:cs="Calibri"/>
          <w:color w:val="000000"/>
          <w:sz w:val="22"/>
          <w:szCs w:val="22"/>
        </w:rPr>
        <w:t>2. Download data</w:t>
      </w:r>
    </w:p>
    <w:p w14:paraId="07A0D08E" w14:textId="19381C80" w:rsidR="00896AE8" w:rsidRDefault="00896AE8" w:rsidP="00896AE8">
      <w:pPr>
        <w:pStyle w:val="NormalWeb"/>
        <w:spacing w:before="240" w:after="240"/>
        <w:ind w:firstLine="709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rFonts w:ascii="Calibri" w:hAnsi="Calibri" w:cs="Calibri"/>
          <w:color w:val="000000"/>
          <w:sz w:val="22"/>
          <w:szCs w:val="22"/>
        </w:rPr>
        <w:t>Download the S3 browser at</w:t>
      </w:r>
      <w:hyperlink r:id="rId15" w:history="1">
        <w:r>
          <w:rPr>
            <w:rStyle w:val="Hyperlink"/>
            <w:rFonts w:ascii="Calibri" w:hAnsi="Calibri" w:cs="Calibri"/>
            <w:color w:val="000000"/>
            <w:sz w:val="22"/>
            <w:szCs w:val="22"/>
          </w:rPr>
          <w:t xml:space="preserve"> </w:t>
        </w:r>
        <w:r>
          <w:rPr>
            <w:rStyle w:val="Hyperlink"/>
            <w:rFonts w:ascii="Calibri" w:hAnsi="Calibri" w:cs="Calibri"/>
            <w:color w:val="1155CC"/>
            <w:sz w:val="22"/>
            <w:szCs w:val="22"/>
          </w:rPr>
          <w:t>https://s3browser.com/</w:t>
        </w:r>
      </w:hyperlink>
    </w:p>
    <w:p w14:paraId="18AA1A7E" w14:textId="75CFED28" w:rsidR="00896AE8" w:rsidRDefault="00896AE8" w:rsidP="00F72663">
      <w:pPr>
        <w:pStyle w:val="NormalWeb"/>
        <w:spacing w:before="240" w:after="240"/>
        <w:ind w:left="709"/>
      </w:pPr>
      <w:r>
        <w:t xml:space="preserve">- Select Accounts in top left corner -&gt; new account -&gt; enter </w:t>
      </w:r>
      <w:r w:rsidR="00F72663">
        <w:t>your S3 credentials from previous step</w:t>
      </w:r>
    </w:p>
    <w:p w14:paraId="06B3343F" w14:textId="0DEA993D" w:rsidR="00F72663" w:rsidRDefault="00F72663" w:rsidP="00896AE8">
      <w:pPr>
        <w:pStyle w:val="NormalWeb"/>
        <w:spacing w:before="240" w:after="240"/>
        <w:ind w:firstLine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538C24" wp14:editId="523B4755">
                <wp:simplePos x="0" y="0"/>
                <wp:positionH relativeFrom="column">
                  <wp:posOffset>2442210</wp:posOffset>
                </wp:positionH>
                <wp:positionV relativeFrom="paragraph">
                  <wp:posOffset>1741805</wp:posOffset>
                </wp:positionV>
                <wp:extent cx="4213860" cy="1276350"/>
                <wp:effectExtent l="0" t="0" r="15240" b="1905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3860" cy="127635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0EE655" id="Oval 19" o:spid="_x0000_s1026" style="position:absolute;margin-left:192.3pt;margin-top:137.15pt;width:331.8pt;height:100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 w:rsidRPr="00F72663">
        <w:drawing>
          <wp:inline distT="0" distB="0" distL="0" distR="0" wp14:anchorId="7351DD50" wp14:editId="703127CB">
            <wp:extent cx="6332220" cy="41065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DD91" w14:textId="77777777" w:rsidR="00896AE8" w:rsidRDefault="00896AE8" w:rsidP="00896AE8">
      <w:pPr>
        <w:pStyle w:val="NormalWeb"/>
        <w:spacing w:before="240" w:after="240"/>
        <w:ind w:firstLine="709"/>
      </w:pPr>
    </w:p>
    <w:p w14:paraId="1FC9B436" w14:textId="181344C0" w:rsidR="00F72663" w:rsidRDefault="00896AE8" w:rsidP="00F72663">
      <w:pPr>
        <w:pStyle w:val="Heading1"/>
        <w:numPr>
          <w:ilvl w:val="0"/>
          <w:numId w:val="3"/>
        </w:numPr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The data can be found in the following location</w:t>
      </w:r>
      <w:r w:rsidR="00F72663">
        <w:rPr>
          <w:rFonts w:ascii="Calibri" w:hAnsi="Calibri" w:cs="Calibri"/>
          <w:color w:val="000000"/>
          <w:sz w:val="22"/>
          <w:szCs w:val="22"/>
        </w:rPr>
        <w:t xml:space="preserve"> </w:t>
      </w:r>
    </w:p>
    <w:p w14:paraId="51CAE0C3" w14:textId="2312B580" w:rsidR="00896AE8" w:rsidRDefault="00F72663" w:rsidP="00F72663">
      <w:pPr>
        <w:pStyle w:val="Heading1"/>
        <w:ind w:left="360"/>
      </w:pPr>
      <w:r>
        <w:rPr>
          <w:rFonts w:ascii="Calibri" w:hAnsi="Calibri" w:cs="Calibri"/>
          <w:color w:val="000000"/>
          <w:sz w:val="22"/>
          <w:szCs w:val="22"/>
        </w:rPr>
        <w:t>HCP_1200/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subjnum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/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MNINonLinear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/Results/rfmri_REST1_LR/</w:t>
      </w:r>
    </w:p>
    <w:p w14:paraId="58ED6190" w14:textId="6705404F" w:rsidR="00896AE8" w:rsidRDefault="00896AE8" w:rsidP="00896AE8"/>
    <w:p w14:paraId="4F80FF13" w14:textId="00636BCC" w:rsidR="00896AE8" w:rsidRPr="00896AE8" w:rsidRDefault="00896AE8" w:rsidP="00896AE8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82C5BB" wp14:editId="1C03DFE3">
                <wp:simplePos x="0" y="0"/>
                <wp:positionH relativeFrom="column">
                  <wp:posOffset>632790</wp:posOffset>
                </wp:positionH>
                <wp:positionV relativeFrom="paragraph">
                  <wp:posOffset>220350</wp:posOffset>
                </wp:positionV>
                <wp:extent cx="2560320" cy="182880"/>
                <wp:effectExtent l="0" t="0" r="11430" b="2667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0320" cy="18288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61D624" id="Oval 15" o:spid="_x0000_s1026" style="position:absolute;margin-left:49.85pt;margin-top:17.35pt;width:201.6pt;height:14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 w:rsidRPr="00896AE8">
        <w:drawing>
          <wp:inline distT="0" distB="0" distL="0" distR="0" wp14:anchorId="32E4AC4A" wp14:editId="4FE30D50">
            <wp:extent cx="6332220" cy="11309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EB82" w14:textId="77777777" w:rsidR="00896AE8" w:rsidRDefault="00896AE8" w:rsidP="00896AE8">
      <w:pPr>
        <w:pStyle w:val="Heading1"/>
      </w:pPr>
    </w:p>
    <w:p w14:paraId="23BC9DB1" w14:textId="0117284E" w:rsidR="00232B7E" w:rsidRDefault="005B2A94" w:rsidP="00896AE8">
      <w:pPr>
        <w:pStyle w:val="Heading1"/>
      </w:pPr>
      <w:r>
        <w:t>Steps to loading the bold signal</w:t>
      </w:r>
    </w:p>
    <w:p w14:paraId="421F0192" w14:textId="77777777" w:rsidR="00232B7E" w:rsidRDefault="00232B7E">
      <w:pPr>
        <w:pStyle w:val="Standard"/>
      </w:pPr>
    </w:p>
    <w:p w14:paraId="3A8C110F" w14:textId="77777777" w:rsidR="00232B7E" w:rsidRDefault="00232B7E">
      <w:pPr>
        <w:pStyle w:val="Standard"/>
      </w:pPr>
    </w:p>
    <w:p w14:paraId="2A77502E" w14:textId="77777777" w:rsidR="00232B7E" w:rsidRDefault="005B2A94" w:rsidP="00896AE8">
      <w:pPr>
        <w:pStyle w:val="Heading2"/>
      </w:pPr>
      <w:r>
        <w:t xml:space="preserve">Save the </w:t>
      </w:r>
      <w:proofErr w:type="spellStart"/>
      <w:r>
        <w:t>fmri</w:t>
      </w:r>
      <w:proofErr w:type="spellEnd"/>
      <w:r>
        <w:t xml:space="preserve"> file in an </w:t>
      </w:r>
      <w:proofErr w:type="spellStart"/>
      <w:r>
        <w:t>afni</w:t>
      </w:r>
      <w:proofErr w:type="spellEnd"/>
      <w:r>
        <w:t xml:space="preserve"> format</w:t>
      </w:r>
    </w:p>
    <w:p w14:paraId="3E4BC57C" w14:textId="783C89B4" w:rsidR="00232B7E" w:rsidRDefault="005B2A94" w:rsidP="00C82E4D">
      <w:pPr>
        <w:pStyle w:val="Standard"/>
        <w:numPr>
          <w:ilvl w:val="0"/>
          <w:numId w:val="2"/>
        </w:numPr>
      </w:pPr>
      <w:r>
        <w:t>Make sure fMRI file is in the underlay.</w:t>
      </w:r>
    </w:p>
    <w:p w14:paraId="1DFC6F0A" w14:textId="4571A107" w:rsidR="00C82E4D" w:rsidRDefault="00896AE8" w:rsidP="00C82E4D">
      <w:pPr>
        <w:pStyle w:val="Standard"/>
        <w:ind w:left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33B61F6" wp14:editId="7757F781">
                <wp:simplePos x="0" y="0"/>
                <wp:positionH relativeFrom="column">
                  <wp:posOffset>1729650</wp:posOffset>
                </wp:positionH>
                <wp:positionV relativeFrom="paragraph">
                  <wp:posOffset>1430830</wp:posOffset>
                </wp:positionV>
                <wp:extent cx="202680" cy="6840"/>
                <wp:effectExtent l="57150" t="57150" r="45085" b="5080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026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198DD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135.5pt;margin-top:111.95pt;width:17.35pt;height: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F52C424" wp14:editId="48B912E5">
                <wp:simplePos x="0" y="0"/>
                <wp:positionH relativeFrom="column">
                  <wp:posOffset>-2148990</wp:posOffset>
                </wp:positionH>
                <wp:positionV relativeFrom="paragraph">
                  <wp:posOffset>2304840</wp:posOffset>
                </wp:positionV>
                <wp:extent cx="360" cy="360"/>
                <wp:effectExtent l="38100" t="38100" r="57150" b="5715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72C8A" id="Ink 6" o:spid="_x0000_s1026" type="#_x0000_t75" style="position:absolute;margin-left:-169.9pt;margin-top:180.8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">
                <v:imagedata r:id="rId21" o:title=""/>
              </v:shape>
            </w:pict>
          </mc:Fallback>
        </mc:AlternateContent>
      </w:r>
      <w:r w:rsidR="00C82E4D" w:rsidRPr="00C82E4D">
        <w:drawing>
          <wp:inline distT="0" distB="0" distL="0" distR="0" wp14:anchorId="0395B4D7" wp14:editId="5C641EAB">
            <wp:extent cx="5301580" cy="25184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5780" cy="252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F88A" w14:textId="14FDB13F" w:rsidR="00232B7E" w:rsidRDefault="005B2A94" w:rsidP="00C82E4D">
      <w:pPr>
        <w:pStyle w:val="Standard"/>
        <w:numPr>
          <w:ilvl w:val="0"/>
          <w:numId w:val="2"/>
        </w:numPr>
      </w:pPr>
      <w:r>
        <w:t xml:space="preserve">Click on the </w:t>
      </w:r>
      <w:proofErr w:type="spellStart"/>
      <w:r>
        <w:t>SaveAS</w:t>
      </w:r>
      <w:proofErr w:type="spellEnd"/>
      <w:r>
        <w:t xml:space="preserve"> on the define </w:t>
      </w:r>
      <w:proofErr w:type="spellStart"/>
      <w:r>
        <w:t>datamode</w:t>
      </w:r>
      <w:proofErr w:type="spellEnd"/>
      <w:r>
        <w:t xml:space="preserve"> column (under </w:t>
      </w:r>
      <w:proofErr w:type="spellStart"/>
      <w:r>
        <w:t>resamp</w:t>
      </w:r>
      <w:proofErr w:type="spellEnd"/>
      <w:r>
        <w:t xml:space="preserve"> and above rescan).</w:t>
      </w:r>
    </w:p>
    <w:p w14:paraId="1ACBBC26" w14:textId="72DE4C70" w:rsidR="00C82E4D" w:rsidRDefault="00896AE8" w:rsidP="00C82E4D">
      <w:pPr>
        <w:pStyle w:val="Standard"/>
        <w:ind w:left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52753BB" wp14:editId="61ABA13E">
                <wp:simplePos x="0" y="0"/>
                <wp:positionH relativeFrom="column">
                  <wp:posOffset>3505170</wp:posOffset>
                </wp:positionH>
                <wp:positionV relativeFrom="paragraph">
                  <wp:posOffset>2107480</wp:posOffset>
                </wp:positionV>
                <wp:extent cx="385920" cy="12960"/>
                <wp:effectExtent l="57150" t="38100" r="52705" b="4445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859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A89E8" id="Ink 7" o:spid="_x0000_s1026" type="#_x0000_t75" style="position:absolute;margin-left:275.3pt;margin-top:165.25pt;width:31.85pt;height:2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A9D6F2" wp14:editId="10E9EDE8">
                <wp:simplePos x="0" y="0"/>
                <wp:positionH relativeFrom="column">
                  <wp:posOffset>1738350</wp:posOffset>
                </wp:positionH>
                <wp:positionV relativeFrom="paragraph">
                  <wp:posOffset>1286400</wp:posOffset>
                </wp:positionV>
                <wp:extent cx="1828800" cy="365760"/>
                <wp:effectExtent l="0" t="0" r="19050" b="1524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6576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FC3E79" id="Oval 5" o:spid="_x0000_s1026" style="position:absolute;margin-left:136.9pt;margin-top:101.3pt;width:2in;height:28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 w:rsidR="00C82E4D" w:rsidRPr="00C82E4D">
        <w:drawing>
          <wp:inline distT="0" distB="0" distL="0" distR="0" wp14:anchorId="57F2D387" wp14:editId="0125E24A">
            <wp:extent cx="5314264" cy="303657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5784" cy="304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C5CF" w14:textId="6C880B7B" w:rsidR="00232B7E" w:rsidRDefault="005B2A94" w:rsidP="00896AE8">
      <w:pPr>
        <w:pStyle w:val="Standard"/>
        <w:numPr>
          <w:ilvl w:val="0"/>
          <w:numId w:val="2"/>
        </w:numPr>
      </w:pPr>
      <w:r>
        <w:t>Choose a name (such as</w:t>
      </w:r>
      <w:r w:rsidR="00896AE8">
        <w:t xml:space="preserve"> 151526fmri) note that </w:t>
      </w:r>
      <w:proofErr w:type="spellStart"/>
      <w:r w:rsidR="00896AE8">
        <w:t>afni</w:t>
      </w:r>
      <w:proofErr w:type="spellEnd"/>
      <w:r w:rsidR="00896AE8">
        <w:t xml:space="preserve"> will add +</w:t>
      </w:r>
      <w:proofErr w:type="spellStart"/>
      <w:r w:rsidR="00896AE8">
        <w:t>tlrc</w:t>
      </w:r>
      <w:proofErr w:type="spellEnd"/>
      <w:r w:rsidR="00896AE8">
        <w:t xml:space="preserve"> to the end of your file name </w:t>
      </w:r>
    </w:p>
    <w:p w14:paraId="48F14F9D" w14:textId="5528535B" w:rsidR="00896AE8" w:rsidRDefault="00896AE8" w:rsidP="00896AE8">
      <w:pPr>
        <w:pStyle w:val="Standard"/>
        <w:ind w:left="1418"/>
      </w:pPr>
      <w:r w:rsidRPr="00896AE8">
        <w:t>In AFNI, a +</w:t>
      </w:r>
      <w:proofErr w:type="spellStart"/>
      <w:r w:rsidRPr="00896AE8">
        <w:t>tlrc</w:t>
      </w:r>
      <w:proofErr w:type="spellEnd"/>
      <w:r w:rsidRPr="00896AE8">
        <w:t xml:space="preserve"> extension (and the “</w:t>
      </w:r>
      <w:proofErr w:type="spellStart"/>
      <w:r w:rsidRPr="00896AE8">
        <w:t>Talairach</w:t>
      </w:r>
      <w:proofErr w:type="spellEnd"/>
      <w:r w:rsidRPr="00896AE8">
        <w:t xml:space="preserve"> View”) simply means that the image has been normalized.</w:t>
      </w:r>
    </w:p>
    <w:p w14:paraId="122B83D3" w14:textId="77777777" w:rsidR="00232B7E" w:rsidRDefault="005B2A94">
      <w:pPr>
        <w:pStyle w:val="Standard"/>
      </w:pPr>
      <w:r>
        <w:t xml:space="preserve">4. Hit apply and set (It should now be </w:t>
      </w:r>
      <w:proofErr w:type="spellStart"/>
      <w:r>
        <w:t>visable</w:t>
      </w:r>
      <w:proofErr w:type="spellEnd"/>
      <w:r>
        <w:t xml:space="preserve"> as an underlay</w:t>
      </w:r>
    </w:p>
    <w:p w14:paraId="2A6CDF3D" w14:textId="3CCA2272" w:rsidR="00232B7E" w:rsidRDefault="00232B7E">
      <w:pPr>
        <w:pStyle w:val="Standard"/>
      </w:pPr>
    </w:p>
    <w:p w14:paraId="31984ECD" w14:textId="3B13CAB7" w:rsidR="00896AE8" w:rsidRDefault="00896AE8">
      <w:pPr>
        <w:pStyle w:val="Standard"/>
      </w:pPr>
    </w:p>
    <w:p w14:paraId="0154A9D2" w14:textId="2803A0E0" w:rsidR="00896AE8" w:rsidRDefault="00896AE8">
      <w:pPr>
        <w:pStyle w:val="Standard"/>
      </w:pPr>
    </w:p>
    <w:p w14:paraId="2E3F8513" w14:textId="55E0E4C2" w:rsidR="00896AE8" w:rsidRDefault="00896AE8">
      <w:pPr>
        <w:pStyle w:val="Standard"/>
      </w:pPr>
    </w:p>
    <w:p w14:paraId="2FB4C72C" w14:textId="4549B94D" w:rsidR="00896AE8" w:rsidRDefault="00896AE8">
      <w:pPr>
        <w:pStyle w:val="Standard"/>
      </w:pPr>
    </w:p>
    <w:p w14:paraId="3856A267" w14:textId="77777777" w:rsidR="00896AE8" w:rsidRDefault="00896AE8">
      <w:pPr>
        <w:pStyle w:val="Standard"/>
      </w:pPr>
    </w:p>
    <w:p w14:paraId="2DBCF9BC" w14:textId="77777777" w:rsidR="00232B7E" w:rsidRDefault="00232B7E">
      <w:pPr>
        <w:pStyle w:val="Standard"/>
      </w:pPr>
    </w:p>
    <w:p w14:paraId="45C55B37" w14:textId="04BF19E3" w:rsidR="00232B7E" w:rsidRDefault="005B2A94" w:rsidP="00896AE8">
      <w:pPr>
        <w:pStyle w:val="Heading1"/>
      </w:pPr>
      <w:r>
        <w:t>Extract the bold signal</w:t>
      </w:r>
    </w:p>
    <w:p w14:paraId="3250BD0F" w14:textId="77777777" w:rsidR="00896AE8" w:rsidRPr="00896AE8" w:rsidRDefault="00896AE8" w:rsidP="00896AE8"/>
    <w:p w14:paraId="3F49367B" w14:textId="5E71A6A3" w:rsidR="00232B7E" w:rsidRDefault="005B2A94">
      <w:pPr>
        <w:pStyle w:val="Standard"/>
      </w:pPr>
      <w:r>
        <w:t>1. Go into the Terminal</w:t>
      </w:r>
    </w:p>
    <w:p w14:paraId="76BBDCEE" w14:textId="47CD6503" w:rsidR="00232B7E" w:rsidRDefault="005B2A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2. put the following command: echo "x y z" | 3dUndump -orient LPI -</w:t>
      </w:r>
      <w:proofErr w:type="spellStart"/>
      <w:r>
        <w:t>srad</w:t>
      </w:r>
      <w:proofErr w:type="spellEnd"/>
      <w:r>
        <w:t xml:space="preserve"> 6 -master </w:t>
      </w:r>
      <w:proofErr w:type="spellStart"/>
      <w:r>
        <w:t>fmri+tlrc</w:t>
      </w:r>
      <w:proofErr w:type="spellEnd"/>
      <w:r>
        <w:t xml:space="preserve"> -prefix </w:t>
      </w:r>
      <w:proofErr w:type="spellStart"/>
      <w:r>
        <w:t>hemisphereregion</w:t>
      </w:r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participantnumber</w:t>
      </w:r>
      <w:proofErr w:type="spellEnd"/>
      <w:r>
        <w:t xml:space="preserve"> -</w:t>
      </w:r>
      <w:proofErr w:type="spellStart"/>
      <w:r>
        <w:t>xyz</w:t>
      </w:r>
      <w:proofErr w:type="spellEnd"/>
      <w:r>
        <w:t xml:space="preserve"> –</w:t>
      </w:r>
    </w:p>
    <w:p w14:paraId="2DA8F8D6" w14:textId="465EEDED" w:rsidR="003B4644" w:rsidRDefault="003B46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42DA822D" w14:textId="74C64137" w:rsidR="003B4644" w:rsidRDefault="003B46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 w:rsidRPr="003B4644">
        <w:rPr>
          <w:highlight w:val="yellow"/>
        </w:rPr>
        <w:t xml:space="preserve">Where - </w:t>
      </w:r>
      <w:r w:rsidRPr="003B4644">
        <w:rPr>
          <w:color w:val="616161"/>
          <w:highlight w:val="yellow"/>
          <w:shd w:val="clear" w:color="auto" w:fill="FFFFFF"/>
        </w:rPr>
        <w:t>3dUndump -prefix (</w:t>
      </w:r>
      <w:proofErr w:type="spellStart"/>
      <w:r w:rsidRPr="003B4644">
        <w:rPr>
          <w:color w:val="616161"/>
          <w:highlight w:val="yellow"/>
          <w:shd w:val="clear" w:color="auto" w:fill="FFFFFF"/>
        </w:rPr>
        <w:t>OutputDataset</w:t>
      </w:r>
      <w:proofErr w:type="spellEnd"/>
      <w:r w:rsidRPr="003B4644">
        <w:rPr>
          <w:color w:val="616161"/>
          <w:highlight w:val="yellow"/>
          <w:shd w:val="clear" w:color="auto" w:fill="FFFFFF"/>
        </w:rPr>
        <w:t>) </w:t>
      </w:r>
      <w:r w:rsidRPr="003B4644">
        <w:rPr>
          <w:highlight w:val="yellow"/>
        </w:rPr>
        <w:t>-master (</w:t>
      </w:r>
      <w:proofErr w:type="spellStart"/>
      <w:r w:rsidRPr="003B4644">
        <w:rPr>
          <w:highlight w:val="yellow"/>
        </w:rPr>
        <w:t>MasterDataset</w:t>
      </w:r>
      <w:proofErr w:type="spellEnd"/>
      <w:r w:rsidRPr="003B4644">
        <w:rPr>
          <w:highlight w:val="yellow"/>
        </w:rPr>
        <w:t>) -</w:t>
      </w:r>
      <w:proofErr w:type="spellStart"/>
      <w:r w:rsidRPr="003B4644">
        <w:rPr>
          <w:highlight w:val="yellow"/>
        </w:rPr>
        <w:t>srad</w:t>
      </w:r>
      <w:proofErr w:type="spellEnd"/>
      <w:r w:rsidRPr="003B4644">
        <w:rPr>
          <w:highlight w:val="yellow"/>
        </w:rPr>
        <w:t xml:space="preserve"> (Radius of Sphere, in mm) -</w:t>
      </w:r>
      <w:proofErr w:type="spellStart"/>
      <w:r w:rsidRPr="003B4644">
        <w:rPr>
          <w:highlight w:val="yellow"/>
        </w:rPr>
        <w:t>xyz</w:t>
      </w:r>
      <w:proofErr w:type="spellEnd"/>
      <w:r w:rsidRPr="003B4644">
        <w:rPr>
          <w:highlight w:val="yellow"/>
        </w:rPr>
        <w:t xml:space="preserve"> (X, Y, and Z coordinates of sphere)</w:t>
      </w:r>
    </w:p>
    <w:p w14:paraId="74C0C5E6" w14:textId="2275108D" w:rsidR="003B4644" w:rsidRDefault="003B46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201784E8" w14:textId="77777777" w:rsidR="00232B7E" w:rsidRDefault="00232B7E">
      <w:pPr>
        <w:pStyle w:val="Standard"/>
      </w:pPr>
    </w:p>
    <w:p w14:paraId="4152883B" w14:textId="77777777" w:rsidR="00232B7E" w:rsidRDefault="005B2A94">
      <w:pPr>
        <w:pStyle w:val="Standard"/>
      </w:pPr>
      <w:r>
        <w:t>3. type in the following program in the terminal 3dmaskave -mask (</w:t>
      </w:r>
      <w:proofErr w:type="spellStart"/>
      <w:r>
        <w:t>hemisphereregion</w:t>
      </w:r>
      <w:r>
        <w:rPr>
          <w:rFonts w:ascii="Menlo" w:hAnsi="Menlo" w:cs="Menlo"/>
          <w:color w:val="000000"/>
          <w:sz w:val="22"/>
          <w:szCs w:val="22"/>
        </w:rPr>
        <w:t>participantnumber</w:t>
      </w:r>
      <w:proofErr w:type="spellEnd"/>
      <w:r>
        <w:t>) (</w:t>
      </w:r>
      <w:proofErr w:type="spellStart"/>
      <w:r>
        <w:t>fmri+tlrc</w:t>
      </w:r>
      <w:proofErr w:type="spellEnd"/>
      <w:r>
        <w:t>)</w:t>
      </w:r>
    </w:p>
    <w:p w14:paraId="16411202" w14:textId="77777777" w:rsidR="00232B7E" w:rsidRDefault="005B2A94">
      <w:pPr>
        <w:pStyle w:val="Standard"/>
      </w:pPr>
      <w:r>
        <w:t>4. The bold signal will be extracted to a terminal window.</w:t>
      </w:r>
    </w:p>
    <w:p w14:paraId="595C90A5" w14:textId="77777777" w:rsidR="00232B7E" w:rsidRDefault="005B2A94">
      <w:pPr>
        <w:pStyle w:val="Standard"/>
      </w:pPr>
      <w:r>
        <w:tab/>
        <w:t>9576.67 (3546 voxels)</w:t>
      </w:r>
    </w:p>
    <w:p w14:paraId="4F25F371" w14:textId="77777777" w:rsidR="00232B7E" w:rsidRDefault="005B2A94">
      <w:pPr>
        <w:pStyle w:val="Standard"/>
      </w:pPr>
      <w:r>
        <w:tab/>
        <w:t>9593.81 (3546voxels)</w:t>
      </w:r>
    </w:p>
    <w:p w14:paraId="7DF9064C" w14:textId="77777777" w:rsidR="00232B7E" w:rsidRDefault="005B2A94">
      <w:pPr>
        <w:pStyle w:val="Standard"/>
      </w:pPr>
      <w:r>
        <w:tab/>
        <w:t>etc....</w:t>
      </w:r>
    </w:p>
    <w:p w14:paraId="5573800D" w14:textId="77777777" w:rsidR="00232B7E" w:rsidRDefault="005B2A94">
      <w:pPr>
        <w:pStyle w:val="Standard"/>
      </w:pPr>
      <w:r>
        <w:t xml:space="preserve">5. Copy and paste it to an excel file with the participants number and region </w:t>
      </w:r>
      <w:proofErr w:type="spellStart"/>
      <w:r>
        <w:t>labled</w:t>
      </w:r>
      <w:proofErr w:type="spellEnd"/>
      <w:r>
        <w:t xml:space="preserve">. </w:t>
      </w:r>
    </w:p>
    <w:p w14:paraId="4B046909" w14:textId="77777777" w:rsidR="00232B7E" w:rsidRDefault="00232B7E">
      <w:pPr>
        <w:pStyle w:val="Standard"/>
      </w:pPr>
    </w:p>
    <w:p w14:paraId="033E50D8" w14:textId="77777777" w:rsidR="00232B7E" w:rsidRDefault="00232B7E">
      <w:pPr>
        <w:pStyle w:val="Standard"/>
      </w:pPr>
    </w:p>
    <w:p w14:paraId="08B02864" w14:textId="77777777" w:rsidR="00232B7E" w:rsidRDefault="005B2A94" w:rsidP="00896AE8">
      <w:pPr>
        <w:pStyle w:val="Heading2"/>
      </w:pPr>
      <w:r>
        <w:lastRenderedPageBreak/>
        <w:t>Files</w:t>
      </w:r>
    </w:p>
    <w:p w14:paraId="0DAE030E" w14:textId="77777777" w:rsidR="00232B7E" w:rsidRDefault="005B2A94">
      <w:pPr>
        <w:pStyle w:val="NormalWeb"/>
        <w:spacing w:before="0" w:after="0"/>
        <w:rPr>
          <w:rFonts w:ascii="inherit" w:hAnsi="inherit" w:cs="Calibri"/>
          <w:color w:val="000000"/>
          <w:sz w:val="22"/>
          <w:szCs w:val="22"/>
          <w:shd w:val="clear" w:color="auto" w:fill="FFFFFF"/>
        </w:rPr>
      </w:pPr>
      <w:r>
        <w:rPr>
          <w:rFonts w:ascii="inherit" w:hAnsi="inherit" w:cs="Calibri"/>
          <w:color w:val="000000"/>
          <w:sz w:val="22"/>
          <w:szCs w:val="22"/>
          <w:shd w:val="clear" w:color="auto" w:fill="FFFFFF"/>
        </w:rPr>
        <w:t>rfmri_rest1_lr.nii.</w:t>
      </w:r>
    </w:p>
    <w:p w14:paraId="67B7D83F" w14:textId="77777777" w:rsidR="00232B7E" w:rsidRDefault="005B2A94">
      <w:pPr>
        <w:pStyle w:val="NormalWeb"/>
        <w:spacing w:before="0" w:after="0"/>
        <w:rPr>
          <w:rFonts w:ascii="inherit" w:hAnsi="inherit" w:cs="Calibri"/>
          <w:color w:val="000000"/>
          <w:sz w:val="22"/>
          <w:szCs w:val="22"/>
          <w:shd w:val="clear" w:color="auto" w:fill="FFFFFF"/>
        </w:rPr>
      </w:pPr>
      <w:r>
        <w:rPr>
          <w:rFonts w:ascii="inherit" w:hAnsi="inherit" w:cs="Calibri"/>
          <w:color w:val="000000"/>
          <w:sz w:val="22"/>
          <w:szCs w:val="22"/>
          <w:shd w:val="clear" w:color="auto" w:fill="FFFFFF"/>
        </w:rPr>
        <w:t>rfmri_rest1_lr_hp2000_clean.nii.gz</w:t>
      </w:r>
    </w:p>
    <w:p w14:paraId="12EFD084" w14:textId="77777777" w:rsidR="00232B7E" w:rsidRDefault="005B2A94">
      <w:pPr>
        <w:pStyle w:val="NormalWeb"/>
        <w:spacing w:before="0" w:after="0"/>
        <w:rPr>
          <w:rFonts w:ascii="inherit" w:hAnsi="inherit" w:cs="Calibri"/>
          <w:color w:val="000000"/>
          <w:sz w:val="22"/>
          <w:szCs w:val="22"/>
          <w:shd w:val="clear" w:color="auto" w:fill="FFFFFF"/>
        </w:rPr>
      </w:pPr>
      <w:r>
        <w:rPr>
          <w:rFonts w:ascii="inherit" w:hAnsi="inherit" w:cs="Calibri"/>
          <w:color w:val="000000"/>
          <w:sz w:val="22"/>
          <w:szCs w:val="22"/>
          <w:shd w:val="clear" w:color="auto" w:fill="FFFFFF"/>
        </w:rPr>
        <w:t>T1w.nii.gz or T2wnii.gz</w:t>
      </w:r>
    </w:p>
    <w:p w14:paraId="151F1373" w14:textId="77777777" w:rsidR="00232B7E" w:rsidRDefault="00232B7E">
      <w:pPr>
        <w:pStyle w:val="NormalWeb"/>
        <w:spacing w:before="0" w:after="0"/>
        <w:rPr>
          <w:rFonts w:ascii="inherit" w:hAnsi="inherit" w:cs="Calibri"/>
          <w:color w:val="000000"/>
          <w:sz w:val="22"/>
          <w:szCs w:val="22"/>
          <w:shd w:val="clear" w:color="auto" w:fill="FFFFFF"/>
        </w:rPr>
      </w:pPr>
    </w:p>
    <w:p w14:paraId="1B24FE8B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7545EA71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163FE9FD" w14:textId="77777777" w:rsidR="00232B7E" w:rsidRDefault="005B2A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rPr>
          <w:b/>
        </w:rPr>
      </w:pPr>
      <w:r>
        <w:rPr>
          <w:b/>
        </w:rPr>
        <w:t>Right PCC</w:t>
      </w:r>
    </w:p>
    <w:p w14:paraId="2D0048FB" w14:textId="77777777" w:rsidR="00232B7E" w:rsidRDefault="005B2A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rPr>
          <w:rFonts w:ascii="Menlo" w:eastAsia="AR PL UMing HK" w:hAnsi="Menlo" w:cs="Menlo"/>
          <w:color w:val="000000"/>
          <w:sz w:val="22"/>
          <w:szCs w:val="22"/>
          <w:lang w:eastAsia="zh-CN"/>
        </w:rPr>
      </w:pPr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echo "8 -56 26"|3dUndump -orient LPI -</w:t>
      </w:r>
      <w:proofErr w:type="spellStart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srad</w:t>
      </w:r>
      <w:proofErr w:type="spellEnd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 xml:space="preserve"> 6 -master </w:t>
      </w:r>
      <w:proofErr w:type="spellStart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parnumber+tlrc</w:t>
      </w:r>
      <w:proofErr w:type="spellEnd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 xml:space="preserve"> -prefix RPCC -</w:t>
      </w:r>
      <w:proofErr w:type="spellStart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xyz</w:t>
      </w:r>
      <w:proofErr w:type="spellEnd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 xml:space="preserve"> –</w:t>
      </w:r>
    </w:p>
    <w:p w14:paraId="7EFC9641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3B1D29FC" w14:textId="77777777" w:rsidR="00232B7E" w:rsidRDefault="005B2A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 xml:space="preserve">3dmaskave -quiet -mask </w:t>
      </w:r>
      <w:proofErr w:type="spellStart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RPCC+tlrc</w:t>
      </w:r>
      <w:proofErr w:type="spellEnd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 xml:space="preserve"> </w:t>
      </w:r>
      <w:proofErr w:type="spellStart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parnumber+tlrc</w:t>
      </w:r>
      <w:proofErr w:type="spellEnd"/>
    </w:p>
    <w:p w14:paraId="68E07173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056D3EDE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4B118850" w14:textId="77777777" w:rsidR="00232B7E" w:rsidRDefault="005B2A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rPr>
          <w:b/>
        </w:rPr>
      </w:pPr>
      <w:r>
        <w:rPr>
          <w:b/>
        </w:rPr>
        <w:t>Left PCC</w:t>
      </w:r>
    </w:p>
    <w:p w14:paraId="7AA751B5" w14:textId="77777777" w:rsidR="00232B7E" w:rsidRDefault="005B2A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echo "-8 -56 26" | 3dUndump -orient LPI -</w:t>
      </w:r>
      <w:proofErr w:type="spellStart"/>
      <w:r>
        <w:t>srad</w:t>
      </w:r>
      <w:proofErr w:type="spellEnd"/>
      <w:r>
        <w:t xml:space="preserve"> 6 -master </w:t>
      </w:r>
      <w:proofErr w:type="spellStart"/>
      <w:r>
        <w:t>parnumber</w:t>
      </w:r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+orig</w:t>
      </w:r>
      <w:proofErr w:type="spellEnd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 xml:space="preserve"> </w:t>
      </w:r>
      <w:r>
        <w:t xml:space="preserve">-prefix </w:t>
      </w:r>
      <w:proofErr w:type="spellStart"/>
      <w:r>
        <w:t>LPCC</w:t>
      </w:r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participantnumber</w:t>
      </w:r>
      <w:proofErr w:type="spellEnd"/>
      <w:r>
        <w:t xml:space="preserve"> -</w:t>
      </w:r>
      <w:proofErr w:type="spellStart"/>
      <w:r>
        <w:t>xyz</w:t>
      </w:r>
      <w:proofErr w:type="spellEnd"/>
      <w:r>
        <w:t xml:space="preserve"> –</w:t>
      </w:r>
    </w:p>
    <w:p w14:paraId="7FF67520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2CF84DE1" w14:textId="77777777" w:rsidR="00232B7E" w:rsidRDefault="005B2A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 xml:space="preserve">3dmaskave -quiet -mask </w:t>
      </w:r>
      <w:proofErr w:type="spellStart"/>
      <w:r>
        <w:t>LPCC+tlrc</w:t>
      </w:r>
      <w:proofErr w:type="spellEnd"/>
      <w:r>
        <w:t xml:space="preserve"> </w:t>
      </w:r>
      <w:proofErr w:type="spellStart"/>
      <w:r>
        <w:t>parnumber+tlrc</w:t>
      </w:r>
      <w:proofErr w:type="spellEnd"/>
    </w:p>
    <w:p w14:paraId="4CD070F4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738A0DAA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123B2879" w14:textId="77777777" w:rsidR="00232B7E" w:rsidRDefault="005B2A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rPr>
          <w:b/>
        </w:rPr>
      </w:pPr>
      <w:r>
        <w:rPr>
          <w:b/>
        </w:rPr>
        <w:t>Right MPFC</w:t>
      </w:r>
    </w:p>
    <w:p w14:paraId="028C6B39" w14:textId="77777777" w:rsidR="00232B7E" w:rsidRDefault="005B2A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rPr>
          <w:rFonts w:ascii="Menlo" w:eastAsia="AR PL UMing HK" w:hAnsi="Menlo" w:cs="Menlo"/>
          <w:color w:val="000000"/>
          <w:sz w:val="22"/>
          <w:szCs w:val="22"/>
          <w:lang w:eastAsia="zh-CN"/>
        </w:rPr>
      </w:pPr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echo "6 52 -2" | 3dUndump -orient LPI -</w:t>
      </w:r>
      <w:proofErr w:type="spellStart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srad</w:t>
      </w:r>
      <w:proofErr w:type="spellEnd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 xml:space="preserve"> 6 -master </w:t>
      </w:r>
      <w:proofErr w:type="spellStart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parnumber+tlrc</w:t>
      </w:r>
      <w:proofErr w:type="spellEnd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 xml:space="preserve"> -prefix RMPFC -</w:t>
      </w:r>
      <w:proofErr w:type="spellStart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xyz</w:t>
      </w:r>
      <w:proofErr w:type="spellEnd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 xml:space="preserve"> -</w:t>
      </w:r>
    </w:p>
    <w:p w14:paraId="5FFA2533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1A71F7EA" w14:textId="77777777" w:rsidR="00232B7E" w:rsidRDefault="005B2A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 xml:space="preserve">3dmaskave -quiet -mask </w:t>
      </w:r>
      <w:proofErr w:type="spellStart"/>
      <w:r>
        <w:t>RMPFC+tlrc</w:t>
      </w:r>
      <w:proofErr w:type="spellEnd"/>
      <w:r>
        <w:t xml:space="preserve"> </w:t>
      </w:r>
      <w:proofErr w:type="spellStart"/>
      <w:r>
        <w:t>parnumber+tlrc</w:t>
      </w:r>
      <w:proofErr w:type="spellEnd"/>
    </w:p>
    <w:p w14:paraId="21408315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42F18383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464F0BFC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618BA2C1" w14:textId="77777777" w:rsidR="00232B7E" w:rsidRDefault="005B2A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rPr>
          <w:b/>
        </w:rPr>
      </w:pPr>
      <w:r>
        <w:rPr>
          <w:b/>
        </w:rPr>
        <w:t>LEFT MPFC</w:t>
      </w:r>
    </w:p>
    <w:p w14:paraId="44EFA8A5" w14:textId="77777777" w:rsidR="00232B7E" w:rsidRDefault="005B2A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rPr>
          <w:rFonts w:ascii="Menlo" w:eastAsia="AR PL UMing HK" w:hAnsi="Menlo" w:cs="Menlo"/>
          <w:color w:val="000000"/>
          <w:sz w:val="22"/>
          <w:szCs w:val="22"/>
          <w:lang w:eastAsia="zh-CN"/>
        </w:rPr>
      </w:pPr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echo "-6 52 -2" | 3dUndump -orient LPI -</w:t>
      </w:r>
      <w:proofErr w:type="spellStart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srad</w:t>
      </w:r>
      <w:proofErr w:type="spellEnd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 xml:space="preserve"> 6 -master </w:t>
      </w:r>
      <w:proofErr w:type="spellStart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parnumber+tlrc</w:t>
      </w:r>
      <w:proofErr w:type="spellEnd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 xml:space="preserve"> -prefix LMPFC -</w:t>
      </w:r>
      <w:proofErr w:type="spellStart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xyz</w:t>
      </w:r>
      <w:proofErr w:type="spellEnd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 xml:space="preserve"> –</w:t>
      </w:r>
    </w:p>
    <w:p w14:paraId="39259650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720442C4" w14:textId="77777777" w:rsidR="00232B7E" w:rsidRDefault="005B2A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 xml:space="preserve">3dmaskave -quiet -mask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LMPFC</w:t>
      </w:r>
      <w:r>
        <w:t>+tlrc</w:t>
      </w:r>
      <w:proofErr w:type="spellEnd"/>
      <w: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parnumber+tlrc</w:t>
      </w:r>
      <w:proofErr w:type="spellEnd"/>
    </w:p>
    <w:p w14:paraId="288252E3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2AB2A7B5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22D88B0B" w14:textId="77777777" w:rsidR="00232B7E" w:rsidRDefault="005B2A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R DLPFC</w:t>
      </w:r>
    </w:p>
    <w:p w14:paraId="685AF8FD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050EF381" w14:textId="77777777" w:rsidR="00232B7E" w:rsidRDefault="005B2A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rPr>
          <w:rFonts w:ascii="Menlo" w:eastAsia="AR PL UMing HK" w:hAnsi="Menlo" w:cs="Menlo"/>
          <w:color w:val="000000"/>
          <w:sz w:val="22"/>
          <w:szCs w:val="22"/>
          <w:lang w:eastAsia="zh-CN"/>
        </w:rPr>
      </w:pPr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echo "43 21 38" | 3dUndump -orient LPI -</w:t>
      </w:r>
      <w:proofErr w:type="spellStart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srad</w:t>
      </w:r>
      <w:proofErr w:type="spellEnd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 xml:space="preserve"> 6 -master 751348+tlrc -prefix RDLPFC -</w:t>
      </w:r>
      <w:proofErr w:type="spellStart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xyz</w:t>
      </w:r>
      <w:proofErr w:type="spellEnd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 xml:space="preserve"> –</w:t>
      </w:r>
    </w:p>
    <w:p w14:paraId="6C6194C7" w14:textId="3BA99A43" w:rsidR="00232B7E" w:rsidRDefault="005B2A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 xml:space="preserve">3dmaskave -quiet -mask RDLPFC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parnumber+tlrc</w:t>
      </w:r>
      <w:proofErr w:type="spellEnd"/>
    </w:p>
    <w:p w14:paraId="76958615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6145D421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4EE7E39C" w14:textId="77777777" w:rsidR="00232B7E" w:rsidRDefault="005B2A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LDLPFC</w:t>
      </w:r>
    </w:p>
    <w:p w14:paraId="3113A78C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5A0F7176" w14:textId="77777777" w:rsidR="00232B7E" w:rsidRDefault="005B2A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rPr>
          <w:rFonts w:ascii="Menlo" w:eastAsia="AR PL UMing HK" w:hAnsi="Menlo" w:cs="Menlo"/>
          <w:color w:val="000000"/>
          <w:sz w:val="22"/>
          <w:szCs w:val="22"/>
          <w:lang w:eastAsia="zh-CN"/>
        </w:rPr>
      </w:pPr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echo "-43 21 38" | 3dUndump -orient LPI -</w:t>
      </w:r>
      <w:proofErr w:type="spellStart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srad</w:t>
      </w:r>
      <w:proofErr w:type="spellEnd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 xml:space="preserve"> 6 -master 130013+tlrc -prefix LDLPFC -</w:t>
      </w:r>
      <w:proofErr w:type="spellStart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xyz</w:t>
      </w:r>
      <w:proofErr w:type="spellEnd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 xml:space="preserve"> –</w:t>
      </w:r>
    </w:p>
    <w:p w14:paraId="1D80A046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6A916030" w14:textId="77777777" w:rsidR="00232B7E" w:rsidRDefault="005B2A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 xml:space="preserve">3dmaskave -quiet -mask </w:t>
      </w:r>
      <w:proofErr w:type="spellStart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>LDLPFC+tlrc</w:t>
      </w:r>
      <w:proofErr w:type="spellEnd"/>
      <w:r>
        <w:rPr>
          <w:rFonts w:ascii="Menlo" w:eastAsia="AR PL UMing HK" w:hAnsi="Menlo" w:cs="Menlo"/>
          <w:color w:val="000000"/>
          <w:sz w:val="22"/>
          <w:szCs w:val="22"/>
          <w:lang w:eastAsia="zh-CN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parnumber+tlrc</w:t>
      </w:r>
      <w:proofErr w:type="spellEnd"/>
    </w:p>
    <w:p w14:paraId="66240B92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0FDCBCBB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39386CC4" w14:textId="77777777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44B16190" w14:textId="77777777" w:rsidR="00232B7E" w:rsidRDefault="005B2A94">
      <w:r>
        <w:rPr>
          <w:rFonts w:ascii="Arial" w:hAnsi="Arial" w:cs="Arial"/>
          <w:color w:val="464646"/>
          <w:sz w:val="21"/>
          <w:szCs w:val="21"/>
          <w:shd w:val="clear" w:color="auto" w:fill="FFFFFF"/>
        </w:rPr>
        <w:lastRenderedPageBreak/>
        <w:t xml:space="preserve">R. Cohen, Jessica; L. Gallen, Courtney; G. Jacobs, Emily; G. Lee, </w:t>
      </w:r>
      <w:proofErr w:type="spellStart"/>
      <w:r>
        <w:rPr>
          <w:rFonts w:ascii="Arial" w:hAnsi="Arial" w:cs="Arial"/>
          <w:color w:val="464646"/>
          <w:sz w:val="21"/>
          <w:szCs w:val="21"/>
          <w:shd w:val="clear" w:color="auto" w:fill="FFFFFF"/>
        </w:rPr>
        <w:t>Taraz</w:t>
      </w:r>
      <w:proofErr w:type="spellEnd"/>
      <w:r>
        <w:rPr>
          <w:rFonts w:ascii="Arial" w:hAnsi="Arial" w:cs="Arial"/>
          <w:color w:val="464646"/>
          <w:sz w:val="21"/>
          <w:szCs w:val="21"/>
          <w:shd w:val="clear" w:color="auto" w:fill="FFFFFF"/>
        </w:rPr>
        <w:t xml:space="preserve">; </w:t>
      </w:r>
      <w:proofErr w:type="spellStart"/>
      <w:r>
        <w:rPr>
          <w:rFonts w:ascii="Arial" w:hAnsi="Arial" w:cs="Arial"/>
          <w:color w:val="464646"/>
          <w:sz w:val="21"/>
          <w:szCs w:val="21"/>
          <w:shd w:val="clear" w:color="auto" w:fill="FFFFFF"/>
        </w:rPr>
        <w:t>D'Esposito</w:t>
      </w:r>
      <w:proofErr w:type="spellEnd"/>
      <w:r>
        <w:rPr>
          <w:rFonts w:ascii="Arial" w:hAnsi="Arial" w:cs="Arial"/>
          <w:color w:val="464646"/>
          <w:sz w:val="21"/>
          <w:szCs w:val="21"/>
          <w:shd w:val="clear" w:color="auto" w:fill="FFFFFF"/>
        </w:rPr>
        <w:t xml:space="preserve">, Mark (2015): Anatomical region (left) and MNI coordinates in mm (right) of the center of each of the intrinsic network ROIs.. PLOS ONE. Dataset. </w:t>
      </w:r>
      <w:hyperlink r:id="rId26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https://doi.org/10.1371/journal.pone.0106636.t001</w:t>
        </w:r>
      </w:hyperlink>
    </w:p>
    <w:p w14:paraId="63F89A4A" w14:textId="77777777" w:rsidR="00232B7E" w:rsidRDefault="00232B7E"/>
    <w:p w14:paraId="534405F0" w14:textId="77777777" w:rsidR="00232B7E" w:rsidRDefault="00232B7E"/>
    <w:p w14:paraId="73A4A818" w14:textId="77777777" w:rsidR="00232B7E" w:rsidRDefault="005B2A94">
      <w:r>
        <w:t>PCC/ MPFC</w:t>
      </w:r>
    </w:p>
    <w:p w14:paraId="0ED18DBE" w14:textId="77777777" w:rsidR="00232B7E" w:rsidRDefault="005B2A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 xml:space="preserve">Andrews-Hanna, J. R., </w:t>
      </w:r>
      <w:proofErr w:type="spellStart"/>
      <w:r>
        <w:t>Reidler</w:t>
      </w:r>
      <w:proofErr w:type="spellEnd"/>
      <w:r>
        <w:t xml:space="preserve">, J. S., </w:t>
      </w:r>
      <w:proofErr w:type="spellStart"/>
      <w:r>
        <w:t>Sepulcre</w:t>
      </w:r>
      <w:proofErr w:type="spellEnd"/>
      <w:r>
        <w:t xml:space="preserve">, J., Poulin, R., and Buckner, R. L. (2010). Functional-anatomic fractionation of the brain’s default network. </w:t>
      </w:r>
      <w:r>
        <w:rPr>
          <w:i/>
          <w:iCs/>
        </w:rPr>
        <w:t xml:space="preserve">Neuron </w:t>
      </w:r>
      <w:r>
        <w:t xml:space="preserve">65, 550–562. </w:t>
      </w:r>
      <w:proofErr w:type="spellStart"/>
      <w:r>
        <w:t>doi</w:t>
      </w:r>
      <w:proofErr w:type="spellEnd"/>
      <w:r>
        <w:t xml:space="preserve">: 10.1016/j.neuron.2010.02.005 </w:t>
      </w:r>
    </w:p>
    <w:p w14:paraId="18377097" w14:textId="6ABCBC7E" w:rsidR="00232B7E" w:rsidRDefault="00232B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104864AE" w14:textId="4912B247" w:rsidR="00E255A6" w:rsidRDefault="00E255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6D4E1951" w14:textId="682E3C39" w:rsidR="00896AE8" w:rsidRDefault="00896AE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50C94407" w14:textId="54439AE8" w:rsidR="00896AE8" w:rsidRDefault="00896AE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409A925E" w14:textId="04EE030F" w:rsidR="00896AE8" w:rsidRDefault="00896AE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39F800EF" w14:textId="7A48AA49" w:rsidR="00896AE8" w:rsidRDefault="00896AE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50B9AE13" w14:textId="7E57FCF8" w:rsidR="00896AE8" w:rsidRDefault="00896AE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1090AFC8" w14:textId="19B43E89" w:rsidR="00896AE8" w:rsidRDefault="00896AE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32CFCE0F" w14:textId="6920E971" w:rsidR="00896AE8" w:rsidRDefault="00896AE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2EA885A5" w14:textId="121BCC82" w:rsidR="00896AE8" w:rsidRDefault="00896AE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4F81483B" w14:textId="2DBCD155" w:rsidR="00896AE8" w:rsidRDefault="00896AE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3FB771CF" w14:textId="36413804" w:rsidR="00896AE8" w:rsidRDefault="00896AE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7F0EC91E" w14:textId="754671AA" w:rsidR="00F72663" w:rsidRDefault="00F726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2A838B02" w14:textId="13789622" w:rsidR="00F72663" w:rsidRDefault="00F726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142457FE" w14:textId="5150633F" w:rsidR="00F72663" w:rsidRDefault="00F726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13FC35AA" w14:textId="4DA38310" w:rsidR="00F72663" w:rsidRDefault="00F726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14E7E185" w14:textId="1EC36397" w:rsidR="00F72663" w:rsidRDefault="00F726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48D05B24" w14:textId="7C455242" w:rsidR="00F72663" w:rsidRDefault="00F726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0A71BA8C" w14:textId="480E370B" w:rsidR="00F72663" w:rsidRDefault="00F726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646284F3" w14:textId="329343F5" w:rsidR="00F72663" w:rsidRDefault="00F726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56A2D423" w14:textId="3FB11D27" w:rsidR="00F72663" w:rsidRDefault="00F726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08B8443A" w14:textId="201E1D7E" w:rsidR="00F72663" w:rsidRDefault="00F726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3E5E3BFF" w14:textId="40307B94" w:rsidR="00F72663" w:rsidRDefault="00F726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1F01C3B8" w14:textId="21BE335A" w:rsidR="00F72663" w:rsidRDefault="00F726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18C4BE71" w14:textId="4ECAB81C" w:rsidR="00F72663" w:rsidRDefault="00F726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5205F9D0" w14:textId="4A4D9321" w:rsidR="00F72663" w:rsidRDefault="00F726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1D12286A" w14:textId="5CA532AA" w:rsidR="00F72663" w:rsidRDefault="00F726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48957A86" w14:textId="298A4D8F" w:rsidR="00F72663" w:rsidRDefault="00F726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39CE297C" w14:textId="351A5F47" w:rsidR="00F72663" w:rsidRDefault="00F726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4FC5E97A" w14:textId="769AE07B" w:rsidR="00F72663" w:rsidRDefault="00F726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2EA2D5DB" w14:textId="37F3001C" w:rsidR="00F72663" w:rsidRDefault="00F726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00580BF1" w14:textId="4CCEC0E4" w:rsidR="00F72663" w:rsidRDefault="00F726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32CAC857" w14:textId="28748DD8" w:rsidR="00F72663" w:rsidRDefault="00F726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1A7261F3" w14:textId="77777777" w:rsidR="00F72663" w:rsidRDefault="00F726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43B4F479" w14:textId="1013ADE3" w:rsidR="00896AE8" w:rsidRDefault="00896AE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2C95A0B5" w14:textId="77777777" w:rsidR="00896AE8" w:rsidRDefault="00896AE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13ACDCAF" w14:textId="77777777" w:rsidR="00E255A6" w:rsidRDefault="00E255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27C1C98D" w14:textId="362E9C7B" w:rsidR="00AA2250" w:rsidRDefault="00AA2250" w:rsidP="00E255A6">
      <w:pPr>
        <w:pStyle w:val="Heading2"/>
      </w:pPr>
      <w:r>
        <w:lastRenderedPageBreak/>
        <w:t xml:space="preserve">To automate the process run the following script then copy and paste the output into the excel file. </w:t>
      </w:r>
    </w:p>
    <w:p w14:paraId="3535EEC1" w14:textId="7073156D" w:rsidR="00AA2250" w:rsidRDefault="00AA2250" w:rsidP="00E255A6">
      <w:pPr>
        <w:pStyle w:val="Heading2"/>
      </w:pPr>
      <w:r>
        <w:t xml:space="preserve">Edit the script by changing the participant number 178950 to your own. </w:t>
      </w:r>
    </w:p>
    <w:p w14:paraId="53FC5781" w14:textId="7743B22D" w:rsidR="00AA2250" w:rsidRDefault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7B174D46" w14:textId="77777777" w:rsidR="00E255A6" w:rsidRDefault="00E255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1CFAEF46" w14:textId="39283C5B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proofErr w:type="gramStart"/>
      <w:r>
        <w:t>#!/</w:t>
      </w:r>
      <w:proofErr w:type="gramEnd"/>
      <w:r>
        <w:t>bin/bash</w:t>
      </w:r>
    </w:p>
    <w:p w14:paraId="57A03E8E" w14:textId="7FAEE852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 xml:space="preserve">#This bash script automates the bold signal extraction. </w:t>
      </w:r>
    </w:p>
    <w:p w14:paraId="266DB9FD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 xml:space="preserve">#type </w:t>
      </w:r>
      <w:proofErr w:type="spellStart"/>
      <w:r>
        <w:t>xa</w:t>
      </w:r>
      <w:proofErr w:type="spellEnd"/>
      <w:r>
        <w:t xml:space="preserve"> to save</w:t>
      </w:r>
    </w:p>
    <w:p w14:paraId="5A84F141" w14:textId="5BEDD748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 xml:space="preserve">#return home and run script </w:t>
      </w:r>
      <w:proofErr w:type="gramStart"/>
      <w:r>
        <w:t>with .</w:t>
      </w:r>
      <w:proofErr w:type="gramEnd"/>
      <w:r>
        <w:t>/</w:t>
      </w:r>
      <w:proofErr w:type="spellStart"/>
      <w:r>
        <w:t>scriptname</w:t>
      </w:r>
      <w:proofErr w:type="spellEnd"/>
    </w:p>
    <w:p w14:paraId="4E68CB0F" w14:textId="63321D73" w:rsidR="00E255A6" w:rsidRDefault="00E255A6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 xml:space="preserve">#master – name of </w:t>
      </w:r>
      <w:proofErr w:type="spellStart"/>
      <w:r>
        <w:t>fmri</w:t>
      </w:r>
      <w:proofErr w:type="spellEnd"/>
      <w:r>
        <w:t>/</w:t>
      </w:r>
      <w:proofErr w:type="spellStart"/>
      <w:r>
        <w:t>underlayfile</w:t>
      </w:r>
      <w:proofErr w:type="spellEnd"/>
      <w:r>
        <w:t xml:space="preserve"> – </w:t>
      </w:r>
      <w:proofErr w:type="spellStart"/>
      <w:r>
        <w:t>afni</w:t>
      </w:r>
      <w:proofErr w:type="spellEnd"/>
      <w:r>
        <w:t xml:space="preserve"> adds +</w:t>
      </w:r>
      <w:proofErr w:type="spellStart"/>
      <w:r>
        <w:t>tlrc</w:t>
      </w:r>
      <w:proofErr w:type="spellEnd"/>
      <w:r>
        <w:t xml:space="preserve"> to end</w:t>
      </w:r>
    </w:p>
    <w:p w14:paraId="1F78BCBD" w14:textId="243DE6C9" w:rsidR="00E255A6" w:rsidRDefault="00E255A6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#prefix</w:t>
      </w:r>
      <w:proofErr w:type="gramStart"/>
      <w:r>
        <w:t>-  output</w:t>
      </w:r>
      <w:proofErr w:type="gramEnd"/>
      <w:r>
        <w:t xml:space="preserve"> file </w:t>
      </w:r>
    </w:p>
    <w:p w14:paraId="5BD87E7B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61BA1CA1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3BE94247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#RPCC</w:t>
      </w:r>
    </w:p>
    <w:p w14:paraId="7EA065F2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echo "8 -56 26" | 3dUndump -orient LPI -</w:t>
      </w:r>
      <w:proofErr w:type="spellStart"/>
      <w:r>
        <w:t>srad</w:t>
      </w:r>
      <w:proofErr w:type="spellEnd"/>
      <w:r>
        <w:t xml:space="preserve"> 6 -master </w:t>
      </w:r>
      <w:r w:rsidRPr="00E255A6">
        <w:rPr>
          <w:highlight w:val="yellow"/>
        </w:rPr>
        <w:t>178950</w:t>
      </w:r>
      <w:r>
        <w:t>fmri+tlrc -prefix RPCC</w:t>
      </w:r>
      <w:r w:rsidRPr="00E255A6">
        <w:rPr>
          <w:highlight w:val="yellow"/>
        </w:rPr>
        <w:t>178950</w:t>
      </w:r>
      <w:r>
        <w:t xml:space="preserve"> -</w:t>
      </w:r>
      <w:proofErr w:type="spellStart"/>
      <w:r>
        <w:t>xyz</w:t>
      </w:r>
      <w:proofErr w:type="spellEnd"/>
      <w:r>
        <w:t xml:space="preserve"> -</w:t>
      </w:r>
    </w:p>
    <w:p w14:paraId="6A73F20B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3dmaskave -quiet -mask RPCC</w:t>
      </w:r>
      <w:r w:rsidRPr="00E255A6">
        <w:rPr>
          <w:highlight w:val="yellow"/>
        </w:rPr>
        <w:t>178950</w:t>
      </w:r>
      <w:r>
        <w:t xml:space="preserve">+tlrc </w:t>
      </w:r>
      <w:r w:rsidRPr="00E255A6">
        <w:rPr>
          <w:highlight w:val="yellow"/>
        </w:rPr>
        <w:t>178950</w:t>
      </w:r>
      <w:r>
        <w:t>fmri+tlrc</w:t>
      </w:r>
    </w:p>
    <w:p w14:paraId="7D197705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54F7F1A7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#LPCC</w:t>
      </w:r>
    </w:p>
    <w:p w14:paraId="46FE70CE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echo "-8 -56 26" | 3dUndump -orient LPI -</w:t>
      </w:r>
      <w:proofErr w:type="spellStart"/>
      <w:r>
        <w:t>srad</w:t>
      </w:r>
      <w:proofErr w:type="spellEnd"/>
      <w:r>
        <w:t xml:space="preserve"> 6 -master </w:t>
      </w:r>
      <w:r w:rsidRPr="00E255A6">
        <w:rPr>
          <w:highlight w:val="yellow"/>
        </w:rPr>
        <w:t>178950</w:t>
      </w:r>
      <w:r>
        <w:t>fmri+tlrc -prefix LPCC</w:t>
      </w:r>
      <w:r w:rsidRPr="00E255A6">
        <w:rPr>
          <w:highlight w:val="yellow"/>
        </w:rPr>
        <w:t>178950</w:t>
      </w:r>
      <w:r>
        <w:t xml:space="preserve"> -</w:t>
      </w:r>
      <w:proofErr w:type="spellStart"/>
      <w:r>
        <w:t>xyz</w:t>
      </w:r>
      <w:proofErr w:type="spellEnd"/>
      <w:r>
        <w:t xml:space="preserve"> -</w:t>
      </w:r>
    </w:p>
    <w:p w14:paraId="2A3A6036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3dmaskave -quiet -mask LPCC</w:t>
      </w:r>
      <w:r w:rsidRPr="00E255A6">
        <w:rPr>
          <w:highlight w:val="yellow"/>
        </w:rPr>
        <w:t>178950</w:t>
      </w:r>
      <w:r>
        <w:t>+tlrc 1</w:t>
      </w:r>
      <w:r w:rsidRPr="00E255A6">
        <w:rPr>
          <w:highlight w:val="yellow"/>
        </w:rPr>
        <w:t>78950</w:t>
      </w:r>
      <w:r>
        <w:t>fmri+tlrc</w:t>
      </w:r>
    </w:p>
    <w:p w14:paraId="1C89B523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69F6B80F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#RMPFC</w:t>
      </w:r>
    </w:p>
    <w:p w14:paraId="39000811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echo "6 52 -2" | 3dUndump -orient LPI -</w:t>
      </w:r>
      <w:proofErr w:type="spellStart"/>
      <w:r>
        <w:t>srad</w:t>
      </w:r>
      <w:proofErr w:type="spellEnd"/>
      <w:r>
        <w:t xml:space="preserve"> 6 -master </w:t>
      </w:r>
      <w:r w:rsidRPr="00E255A6">
        <w:rPr>
          <w:highlight w:val="yellow"/>
        </w:rPr>
        <w:t>178950</w:t>
      </w:r>
      <w:r>
        <w:t>fmri+tlrc -prefix RMPFC</w:t>
      </w:r>
      <w:r w:rsidRPr="00E255A6">
        <w:rPr>
          <w:highlight w:val="yellow"/>
        </w:rPr>
        <w:t>178950</w:t>
      </w:r>
      <w:r>
        <w:t xml:space="preserve"> -</w:t>
      </w:r>
      <w:proofErr w:type="spellStart"/>
      <w:r>
        <w:t>xyz</w:t>
      </w:r>
      <w:proofErr w:type="spellEnd"/>
      <w:r>
        <w:t xml:space="preserve"> -</w:t>
      </w:r>
    </w:p>
    <w:p w14:paraId="51424E3D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3dmaskave -quiet -mask RMPFC</w:t>
      </w:r>
      <w:r w:rsidRPr="00E255A6">
        <w:rPr>
          <w:highlight w:val="yellow"/>
        </w:rPr>
        <w:t>178950</w:t>
      </w:r>
      <w:r>
        <w:t xml:space="preserve">+tlrc </w:t>
      </w:r>
      <w:r w:rsidRPr="00E255A6">
        <w:rPr>
          <w:highlight w:val="yellow"/>
        </w:rPr>
        <w:t>178950</w:t>
      </w:r>
      <w:r>
        <w:t>fmri+tlrc</w:t>
      </w:r>
    </w:p>
    <w:p w14:paraId="77C060BC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2A4BFFB0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#LDLPFC</w:t>
      </w:r>
    </w:p>
    <w:p w14:paraId="409CD249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echo "-6 52 -2" | 3dUndump -orient LPI -</w:t>
      </w:r>
      <w:proofErr w:type="spellStart"/>
      <w:r>
        <w:t>srad</w:t>
      </w:r>
      <w:proofErr w:type="spellEnd"/>
      <w:r>
        <w:t xml:space="preserve"> 6 -master </w:t>
      </w:r>
      <w:r w:rsidRPr="00E255A6">
        <w:rPr>
          <w:highlight w:val="yellow"/>
        </w:rPr>
        <w:t>163129</w:t>
      </w:r>
      <w:r>
        <w:t>fmri+tlrc -prefix LMPFC</w:t>
      </w:r>
      <w:r w:rsidRPr="00E255A6">
        <w:rPr>
          <w:highlight w:val="yellow"/>
        </w:rPr>
        <w:t>178950</w:t>
      </w:r>
      <w:r>
        <w:t xml:space="preserve"> -</w:t>
      </w:r>
      <w:proofErr w:type="spellStart"/>
      <w:r>
        <w:t>xyz</w:t>
      </w:r>
      <w:proofErr w:type="spellEnd"/>
      <w:r>
        <w:t xml:space="preserve"> -</w:t>
      </w:r>
    </w:p>
    <w:p w14:paraId="5B3C2212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3dmaskave -quiet -mask LMPFC</w:t>
      </w:r>
      <w:r w:rsidRPr="00E255A6">
        <w:rPr>
          <w:highlight w:val="yellow"/>
        </w:rPr>
        <w:t>178950</w:t>
      </w:r>
      <w:r>
        <w:t xml:space="preserve">+tlrc </w:t>
      </w:r>
      <w:r w:rsidRPr="00E255A6">
        <w:rPr>
          <w:highlight w:val="yellow"/>
        </w:rPr>
        <w:t>178950</w:t>
      </w:r>
      <w:r>
        <w:t>fmri+tlrc</w:t>
      </w:r>
    </w:p>
    <w:p w14:paraId="2CF3E76E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2402271A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#RDLPFC</w:t>
      </w:r>
    </w:p>
    <w:p w14:paraId="01A2D682" w14:textId="4BAA3631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echo "43 21 38" | 3dUndump -orient LPI -</w:t>
      </w:r>
      <w:proofErr w:type="spellStart"/>
      <w:r>
        <w:t>srad</w:t>
      </w:r>
      <w:proofErr w:type="spellEnd"/>
      <w:r>
        <w:t xml:space="preserve"> 6 -master </w:t>
      </w:r>
      <w:r w:rsidR="00E255A6" w:rsidRPr="00E255A6">
        <w:rPr>
          <w:highlight w:val="yellow"/>
        </w:rPr>
        <w:t>178950</w:t>
      </w:r>
      <w:r>
        <w:t>fmri+tlrc -prefix RDLPFC</w:t>
      </w:r>
      <w:r w:rsidRPr="00E255A6">
        <w:rPr>
          <w:highlight w:val="yellow"/>
        </w:rPr>
        <w:t>178950</w:t>
      </w:r>
      <w:r>
        <w:t xml:space="preserve"> -</w:t>
      </w:r>
      <w:proofErr w:type="spellStart"/>
      <w:r>
        <w:t>xyz</w:t>
      </w:r>
      <w:proofErr w:type="spellEnd"/>
      <w:r>
        <w:t xml:space="preserve"> -</w:t>
      </w:r>
    </w:p>
    <w:p w14:paraId="5F0BE655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3dmaskave -quiet -mask RDLPFC</w:t>
      </w:r>
      <w:r w:rsidRPr="00E255A6">
        <w:rPr>
          <w:highlight w:val="yellow"/>
        </w:rPr>
        <w:t>178950</w:t>
      </w:r>
      <w:r>
        <w:t xml:space="preserve">+tlrc </w:t>
      </w:r>
      <w:r w:rsidRPr="00E255A6">
        <w:rPr>
          <w:highlight w:val="yellow"/>
        </w:rPr>
        <w:t>178950</w:t>
      </w:r>
      <w:r>
        <w:t>fmri+tlrc</w:t>
      </w:r>
    </w:p>
    <w:p w14:paraId="6690320E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44DD2CF6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#LDLPFC</w:t>
      </w:r>
    </w:p>
    <w:p w14:paraId="7412A617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echo "-43 21 38" | 3dUndump -orient LPI -</w:t>
      </w:r>
      <w:proofErr w:type="spellStart"/>
      <w:r>
        <w:t>srad</w:t>
      </w:r>
      <w:proofErr w:type="spellEnd"/>
      <w:r>
        <w:t xml:space="preserve"> 6 -master </w:t>
      </w:r>
      <w:r w:rsidRPr="00E255A6">
        <w:rPr>
          <w:highlight w:val="yellow"/>
        </w:rPr>
        <w:t>178950</w:t>
      </w:r>
      <w:r>
        <w:t>fmri+tlrc -prefix LDLPFC</w:t>
      </w:r>
      <w:r w:rsidRPr="00E255A6">
        <w:rPr>
          <w:highlight w:val="yellow"/>
        </w:rPr>
        <w:t>178950</w:t>
      </w:r>
      <w:r>
        <w:t>+tlrc -</w:t>
      </w:r>
      <w:proofErr w:type="spellStart"/>
      <w:r>
        <w:t>xyz</w:t>
      </w:r>
      <w:proofErr w:type="spellEnd"/>
      <w:r>
        <w:t xml:space="preserve"> -</w:t>
      </w:r>
    </w:p>
    <w:p w14:paraId="0A7AC090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3dmaskave -quiet -mask LDLPFC</w:t>
      </w:r>
      <w:r w:rsidRPr="00E255A6">
        <w:rPr>
          <w:highlight w:val="yellow"/>
        </w:rPr>
        <w:t>178950</w:t>
      </w:r>
      <w:r>
        <w:t xml:space="preserve">+tlrc </w:t>
      </w:r>
      <w:r w:rsidRPr="00E255A6">
        <w:rPr>
          <w:highlight w:val="yellow"/>
        </w:rPr>
        <w:t>178950</w:t>
      </w:r>
      <w:r>
        <w:t>fmri+tlrc</w:t>
      </w:r>
    </w:p>
    <w:p w14:paraId="2239FFB3" w14:textId="77777777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66E4A393" w14:textId="4BF44534" w:rsidR="00AA2250" w:rsidRDefault="00AA2250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750FBC05" w14:textId="77AD0DBD" w:rsidR="00E255A6" w:rsidRDefault="00E255A6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44F50AAA" w14:textId="0E3B0C9A" w:rsidR="00E255A6" w:rsidRDefault="00E255A6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0A5F1663" w14:textId="7CEA8E68" w:rsidR="00C82E4D" w:rsidRDefault="00C82E4D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4D661FB2" w14:textId="61DAC980" w:rsidR="00C82E4D" w:rsidRDefault="00C82E4D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21712B8A" w14:textId="0DA0002A" w:rsidR="00C82E4D" w:rsidRDefault="00C82E4D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4E32F31E" w14:textId="13A5B804" w:rsidR="00C82E4D" w:rsidRDefault="00C82E4D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57913D6E" w14:textId="79EE85D7" w:rsidR="00C82E4D" w:rsidRDefault="00C82E4D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4E9183FD" w14:textId="77777777" w:rsidR="00C82E4D" w:rsidRDefault="00C82E4D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2A7C4804" w14:textId="12C20BB9" w:rsidR="00E255A6" w:rsidRDefault="00E255A6" w:rsidP="00C82E4D">
      <w:pPr>
        <w:pStyle w:val="Heading2"/>
      </w:pPr>
      <w:r>
        <w:lastRenderedPageBreak/>
        <w:t xml:space="preserve">Some notes about </w:t>
      </w:r>
      <w:proofErr w:type="spellStart"/>
      <w:r>
        <w:t>linux</w:t>
      </w:r>
      <w:proofErr w:type="spellEnd"/>
      <w:r w:rsidR="00C82E4D">
        <w:t xml:space="preserve"> and bash scripting </w:t>
      </w:r>
    </w:p>
    <w:p w14:paraId="0BF9F35D" w14:textId="77777777" w:rsidR="00C82E4D" w:rsidRDefault="00E255A6" w:rsidP="00E255A6">
      <w:pPr>
        <w:pStyle w:val="ListParagraph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 xml:space="preserve">To create a bash script like the one above in your terminal type </w:t>
      </w:r>
    </w:p>
    <w:p w14:paraId="19C67E1A" w14:textId="77777777" w:rsidR="00C82E4D" w:rsidRPr="00C82E4D" w:rsidRDefault="00C82E4D" w:rsidP="00C82E4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ind w:left="720"/>
        <w:rPr>
          <w:b/>
          <w:bCs/>
        </w:rPr>
      </w:pPr>
      <w:r w:rsidRPr="00C82E4D">
        <w:rPr>
          <w:b/>
          <w:bCs/>
        </w:rPr>
        <w:tab/>
      </w:r>
      <w:r w:rsidR="00E255A6" w:rsidRPr="00C82E4D">
        <w:rPr>
          <w:b/>
          <w:bCs/>
        </w:rPr>
        <w:t xml:space="preserve">vi </w:t>
      </w:r>
      <w:proofErr w:type="spellStart"/>
      <w:r w:rsidR="00E255A6" w:rsidRPr="00C82E4D">
        <w:rPr>
          <w:b/>
          <w:bCs/>
        </w:rPr>
        <w:t>yourfilename</w:t>
      </w:r>
      <w:proofErr w:type="spellEnd"/>
    </w:p>
    <w:p w14:paraId="43A8A549" w14:textId="0A646FB1" w:rsidR="00E255A6" w:rsidRDefault="00C82E4D" w:rsidP="00C82E4D">
      <w:pPr>
        <w:pStyle w:val="ListParagraph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To</w:t>
      </w:r>
      <w:r w:rsidR="00E255A6">
        <w:t xml:space="preserve"> edit </w:t>
      </w:r>
      <w:r>
        <w:t xml:space="preserve">(or insert) in </w:t>
      </w:r>
      <w:r w:rsidR="00E255A6">
        <w:t xml:space="preserve">a bash script simply type </w:t>
      </w:r>
      <w:proofErr w:type="spellStart"/>
      <w:r w:rsidR="00E255A6">
        <w:t>i</w:t>
      </w:r>
      <w:proofErr w:type="spellEnd"/>
      <w:r w:rsidR="00E255A6">
        <w:t xml:space="preserve"> </w:t>
      </w:r>
    </w:p>
    <w:p w14:paraId="37D9B331" w14:textId="4FF592E1" w:rsidR="00E255A6" w:rsidRDefault="00C82E4D" w:rsidP="00C82E4D">
      <w:pPr>
        <w:pStyle w:val="ListParagraph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 xml:space="preserve">When your done </w:t>
      </w:r>
      <w:r w:rsidR="00E255A6">
        <w:t xml:space="preserve">enter esc </w:t>
      </w:r>
    </w:p>
    <w:p w14:paraId="2FAAF98B" w14:textId="134C80E1" w:rsidR="00C82E4D" w:rsidRDefault="00C82E4D" w:rsidP="00C82E4D">
      <w:pPr>
        <w:pStyle w:val="ListParagraph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If you have copied from your pc to the terminal you must</w:t>
      </w:r>
      <w:r w:rsidR="00E255A6">
        <w:t xml:space="preserve"> convert to </w:t>
      </w:r>
      <w:proofErr w:type="spellStart"/>
      <w:r w:rsidR="00E255A6">
        <w:t>linux</w:t>
      </w:r>
      <w:proofErr w:type="spellEnd"/>
      <w:r>
        <w:t xml:space="preserve">. This step if crucial to your script working. Type </w:t>
      </w:r>
    </w:p>
    <w:p w14:paraId="35BC3831" w14:textId="0016D226" w:rsidR="00E255A6" w:rsidRPr="00C82E4D" w:rsidRDefault="00C82E4D" w:rsidP="00C82E4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ind w:left="720"/>
        <w:rPr>
          <w:b/>
          <w:bCs/>
        </w:rPr>
      </w:pPr>
      <w:r w:rsidRPr="00C82E4D">
        <w:rPr>
          <w:b/>
          <w:bCs/>
        </w:rPr>
        <w:tab/>
      </w:r>
      <w:r w:rsidR="00E255A6" w:rsidRPr="00C82E4D">
        <w:rPr>
          <w:b/>
          <w:bCs/>
        </w:rPr>
        <w:t xml:space="preserve">: </w:t>
      </w:r>
      <w:r w:rsidRPr="00C82E4D">
        <w:rPr>
          <w:b/>
          <w:bCs/>
        </w:rPr>
        <w:t xml:space="preserve"> </w:t>
      </w:r>
      <w:r w:rsidR="00E255A6" w:rsidRPr="00C82E4D">
        <w:rPr>
          <w:b/>
          <w:bCs/>
        </w:rPr>
        <w:t>set ff=</w:t>
      </w:r>
      <w:proofErr w:type="spellStart"/>
      <w:r w:rsidR="00E255A6" w:rsidRPr="00C82E4D">
        <w:rPr>
          <w:b/>
          <w:bCs/>
        </w:rPr>
        <w:t>unix</w:t>
      </w:r>
      <w:proofErr w:type="spellEnd"/>
      <w:r w:rsidR="00E255A6" w:rsidRPr="00C82E4D">
        <w:rPr>
          <w:b/>
          <w:bCs/>
        </w:rPr>
        <w:t xml:space="preserve"> </w:t>
      </w:r>
    </w:p>
    <w:p w14:paraId="0688AB17" w14:textId="145C8010" w:rsidR="00C82E4D" w:rsidRDefault="00C82E4D" w:rsidP="00C82E4D">
      <w:pPr>
        <w:pStyle w:val="ListParagraph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 xml:space="preserve">To save your work </w:t>
      </w:r>
      <w:proofErr w:type="gramStart"/>
      <w:r>
        <w:t>type :</w:t>
      </w:r>
      <w:proofErr w:type="gramEnd"/>
      <w:r>
        <w:t xml:space="preserve"> and enter </w:t>
      </w:r>
      <w:proofErr w:type="spellStart"/>
      <w:r>
        <w:t>xa</w:t>
      </w:r>
      <w:proofErr w:type="spellEnd"/>
      <w:r>
        <w:t xml:space="preserve"> (save and exit) </w:t>
      </w:r>
    </w:p>
    <w:p w14:paraId="04B26548" w14:textId="2F8447B5" w:rsidR="00C82E4D" w:rsidRPr="00C82E4D" w:rsidRDefault="00C82E4D" w:rsidP="00C82E4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ind w:left="720"/>
        <w:rPr>
          <w:b/>
          <w:bCs/>
        </w:rPr>
      </w:pPr>
      <w:r w:rsidRPr="00C82E4D">
        <w:rPr>
          <w:b/>
          <w:bCs/>
        </w:rPr>
        <w:tab/>
        <w:t xml:space="preserve">: </w:t>
      </w:r>
      <w:proofErr w:type="spellStart"/>
      <w:r w:rsidRPr="00C82E4D">
        <w:rPr>
          <w:b/>
          <w:bCs/>
        </w:rPr>
        <w:t>xa</w:t>
      </w:r>
      <w:proofErr w:type="spellEnd"/>
    </w:p>
    <w:p w14:paraId="41208A5F" w14:textId="071BC883" w:rsidR="00C82E4D" w:rsidRDefault="00C82E4D" w:rsidP="00C82E4D">
      <w:pPr>
        <w:pStyle w:val="ListParagraph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To run your script return to your terminal and type</w:t>
      </w:r>
    </w:p>
    <w:p w14:paraId="4FE7FFC3" w14:textId="130871B7" w:rsidR="00C82E4D" w:rsidRDefault="00C82E4D" w:rsidP="00C82E4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ind w:left="720"/>
        <w:rPr>
          <w:b/>
          <w:bCs/>
        </w:rPr>
      </w:pPr>
      <w:r w:rsidRPr="00C82E4D">
        <w:rPr>
          <w:b/>
          <w:bCs/>
        </w:rPr>
        <w:tab/>
      </w:r>
      <w:proofErr w:type="gramStart"/>
      <w:r w:rsidRPr="00C82E4D">
        <w:rPr>
          <w:b/>
          <w:bCs/>
        </w:rPr>
        <w:t>./</w:t>
      </w:r>
      <w:proofErr w:type="spellStart"/>
      <w:proofErr w:type="gramEnd"/>
      <w:r w:rsidRPr="00C82E4D">
        <w:rPr>
          <w:b/>
          <w:bCs/>
        </w:rPr>
        <w:t>your</w:t>
      </w:r>
      <w:r>
        <w:rPr>
          <w:b/>
          <w:bCs/>
        </w:rPr>
        <w:t>file</w:t>
      </w:r>
      <w:r w:rsidRPr="00C82E4D">
        <w:rPr>
          <w:b/>
          <w:bCs/>
        </w:rPr>
        <w:t>name</w:t>
      </w:r>
      <w:proofErr w:type="spellEnd"/>
      <w:r w:rsidRPr="00C82E4D">
        <w:rPr>
          <w:b/>
          <w:bCs/>
        </w:rPr>
        <w:t xml:space="preserve"> </w:t>
      </w:r>
    </w:p>
    <w:p w14:paraId="45FF3114" w14:textId="63EA3A55" w:rsidR="005B2A94" w:rsidRPr="005B2A94" w:rsidRDefault="005B2A94" w:rsidP="005B2A94">
      <w:pPr>
        <w:pStyle w:val="ListParagraph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rPr>
          <w:b/>
          <w:bCs/>
        </w:rPr>
      </w:pPr>
      <w:r>
        <w:t xml:space="preserve">Code takes about 5-10 minutes to run. While your waiting you can edit your bash file and replace participant numbers with the next subj. </w:t>
      </w:r>
    </w:p>
    <w:p w14:paraId="20ED1E1B" w14:textId="748FDBDF" w:rsidR="00E255A6" w:rsidRDefault="00E255A6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4DF2EA8E" w14:textId="0343019F" w:rsidR="00C82E4D" w:rsidRDefault="00C82E4D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 w:rsidRPr="00C82E4D">
        <w:drawing>
          <wp:inline distT="0" distB="0" distL="0" distR="0" wp14:anchorId="602BCCED" wp14:editId="0D72DE24">
            <wp:extent cx="6332220" cy="2860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D747" w14:textId="27CC8036" w:rsidR="00896AE8" w:rsidRDefault="00896AE8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6B5F51AF" w14:textId="42CD9E03" w:rsidR="00896AE8" w:rsidRDefault="00896AE8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6533A13E" w14:textId="51B74934" w:rsidR="00896AE8" w:rsidRDefault="00896AE8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>
        <w:t>Finally copy and paste each output to the corresponding row in the excel doc</w:t>
      </w:r>
    </w:p>
    <w:p w14:paraId="7F802801" w14:textId="7175DC49" w:rsidR="00896AE8" w:rsidRDefault="00896AE8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</w:p>
    <w:p w14:paraId="5190CF89" w14:textId="1CBD3D46" w:rsidR="00896AE8" w:rsidRDefault="00896AE8" w:rsidP="00AA22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</w:pPr>
      <w:r w:rsidRPr="00896AE8">
        <w:lastRenderedPageBreak/>
        <w:drawing>
          <wp:inline distT="0" distB="0" distL="0" distR="0" wp14:anchorId="22E468C8" wp14:editId="569E4B1C">
            <wp:extent cx="3775710" cy="2570113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0576" cy="25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6AE8"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6C7A6A" w14:textId="77777777" w:rsidR="00712D7F" w:rsidRDefault="00712D7F">
      <w:r>
        <w:separator/>
      </w:r>
    </w:p>
  </w:endnote>
  <w:endnote w:type="continuationSeparator" w:id="0">
    <w:p w14:paraId="6913A8FB" w14:textId="77777777" w:rsidR="00712D7F" w:rsidRDefault="00712D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AR PL UMing HK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charset w:val="00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">
    <w:altName w:val="Calibri"/>
    <w:charset w:val="00"/>
    <w:family w:val="modern"/>
    <w:pitch w:val="fixed"/>
  </w:font>
  <w:font w:name="inherit">
    <w:altName w:val="Cambria"/>
    <w:charset w:val="00"/>
    <w:family w:val="roman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44B98D" w14:textId="77777777" w:rsidR="00712D7F" w:rsidRDefault="00712D7F">
      <w:r>
        <w:rPr>
          <w:color w:val="000000"/>
        </w:rPr>
        <w:separator/>
      </w:r>
    </w:p>
  </w:footnote>
  <w:footnote w:type="continuationSeparator" w:id="0">
    <w:p w14:paraId="2A933142" w14:textId="77777777" w:rsidR="00712D7F" w:rsidRDefault="00712D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B403E72"/>
    <w:multiLevelType w:val="multilevel"/>
    <w:tmpl w:val="C28AA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57B3473"/>
    <w:multiLevelType w:val="hybridMultilevel"/>
    <w:tmpl w:val="F95868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B211F8"/>
    <w:multiLevelType w:val="hybridMultilevel"/>
    <w:tmpl w:val="C576D2C0"/>
    <w:lvl w:ilvl="0" w:tplc="2208E48E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232B7E"/>
    <w:rsid w:val="00232B7E"/>
    <w:rsid w:val="003B4644"/>
    <w:rsid w:val="005B2A94"/>
    <w:rsid w:val="00712D7F"/>
    <w:rsid w:val="00896AE8"/>
    <w:rsid w:val="00AA2250"/>
    <w:rsid w:val="00C666F2"/>
    <w:rsid w:val="00C82E4D"/>
    <w:rsid w:val="00D25596"/>
    <w:rsid w:val="00E255A6"/>
    <w:rsid w:val="00F72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2A2807"/>
  <w15:docId w15:val="{28B8A337-89CE-415F-8000-06F445584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Liberation Serif" w:eastAsia="AR PL UMing HK" w:hAnsi="Liberation Serif" w:cs="Lohit Devanagari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/>
      <w:textAlignment w:val="auto"/>
    </w:pPr>
    <w:rPr>
      <w:rFonts w:ascii="Times New Roman" w:eastAsia="Times New Roman" w:hAnsi="Times New Roman" w:cs="Times New Roman"/>
      <w:kern w:val="0"/>
      <w:lang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896AE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55A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NormalWeb">
    <w:name w:val="Normal (Web)"/>
    <w:basedOn w:val="Normal"/>
    <w:uiPriority w:val="99"/>
    <w:pPr>
      <w:spacing w:before="100" w:after="100"/>
    </w:pPr>
  </w:style>
  <w:style w:type="paragraph" w:styleId="HTMLPreformatted">
    <w:name w:val="HTML Preformatted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rPr>
      <w:rFonts w:ascii="Courier New" w:eastAsia="Times New Roman" w:hAnsi="Courier New" w:cs="Courier New"/>
      <w:kern w:val="0"/>
      <w:sz w:val="20"/>
      <w:szCs w:val="20"/>
      <w:lang w:eastAsia="en-US" w:bidi="ar-SA"/>
    </w:rPr>
  </w:style>
  <w:style w:type="character" w:customStyle="1" w:styleId="mi">
    <w:name w:val="mi"/>
    <w:basedOn w:val="DefaultParagraphFont"/>
  </w:style>
  <w:style w:type="character" w:customStyle="1" w:styleId="n">
    <w:name w:val="n"/>
    <w:basedOn w:val="DefaultParagraphFont"/>
  </w:style>
  <w:style w:type="character" w:customStyle="1" w:styleId="o">
    <w:name w:val="o"/>
    <w:basedOn w:val="DefaultParagraphFont"/>
  </w:style>
  <w:style w:type="character" w:customStyle="1" w:styleId="s2">
    <w:name w:val="s2"/>
    <w:basedOn w:val="DefaultParagraphFont"/>
  </w:style>
  <w:style w:type="character" w:styleId="Hyperlink">
    <w:name w:val="Hyperlink"/>
    <w:basedOn w:val="DefaultParagraphFont"/>
    <w:rPr>
      <w:color w:val="0563C1"/>
      <w:u w:val="single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3B4644"/>
    <w:rPr>
      <w:b/>
      <w:bCs/>
    </w:rPr>
  </w:style>
  <w:style w:type="character" w:customStyle="1" w:styleId="pre">
    <w:name w:val="pre"/>
    <w:basedOn w:val="DefaultParagraphFont"/>
    <w:rsid w:val="003B4644"/>
  </w:style>
  <w:style w:type="paragraph" w:styleId="NoSpacing">
    <w:name w:val="No Spacing"/>
    <w:uiPriority w:val="1"/>
    <w:qFormat/>
    <w:rsid w:val="00E255A6"/>
    <w:pPr>
      <w:widowControl/>
      <w:textAlignment w:val="auto"/>
    </w:pPr>
    <w:rPr>
      <w:rFonts w:ascii="Times New Roman" w:eastAsia="Times New Roman" w:hAnsi="Times New Roman" w:cs="Times New Roman"/>
      <w:kern w:val="0"/>
      <w:lang w:eastAsia="en-US"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E255A6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en-US" w:bidi="ar-SA"/>
    </w:rPr>
  </w:style>
  <w:style w:type="paragraph" w:styleId="ListParagraph">
    <w:name w:val="List Paragraph"/>
    <w:basedOn w:val="Normal"/>
    <w:uiPriority w:val="34"/>
    <w:qFormat/>
    <w:rsid w:val="00E255A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96AE8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en-US" w:bidi="ar-SA"/>
    </w:rPr>
  </w:style>
  <w:style w:type="character" w:customStyle="1" w:styleId="apple-tab-span">
    <w:name w:val="apple-tab-span"/>
    <w:basedOn w:val="DefaultParagraphFont"/>
    <w:rsid w:val="00896A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824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db.humanconnectome.org/" TargetMode="External"/><Relationship Id="rId18" Type="http://schemas.openxmlformats.org/officeDocument/2006/relationships/customXml" Target="ink/ink1.xml"/><Relationship Id="rId26" Type="http://schemas.openxmlformats.org/officeDocument/2006/relationships/hyperlink" Target="https://doi.org/10.1371/journal.pone.0106636.t001" TargetMode="Externa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s://afni.nimh.nih.gov/pub/dist/doc/htmldoc/tutorials/apqc_html/main_toc.html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customXml" Target="ink/ink2.xm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aaroneg/Install-AFNI-on-Ubuntu-on-Windows" TargetMode="External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yperlink" Target="https://s3browser.com/" TargetMode="External"/><Relationship Id="rId23" Type="http://schemas.openxmlformats.org/officeDocument/2006/relationships/customXml" Target="ink/ink3.xml"/><Relationship Id="rId28" Type="http://schemas.openxmlformats.org/officeDocument/2006/relationships/image" Target="media/image12.png"/><Relationship Id="rId10" Type="http://schemas.openxmlformats.org/officeDocument/2006/relationships/hyperlink" Target="https://www.microsoft.com/en-us/p/ubuntu-2004-lts/9n6svws3rx71?rtc=1&amp;activetab=pivot:overviewtab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.dotm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3T17:44:24.60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18,'226'0,"-217"0,0-1,0-1,18-4,-21 4,1 0,0 0,0 1,0 0,0 1,0-1,11 2,26 4,77-3,-84-2,-23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3T17:42:17.80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3T17:44:20.95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23,'6'0,"1"-1,-1 0,1-1,-1 1,6-3,16-4,0 4,0 2,50 2,-33 1,37 5,-1 0,-40-7,-16 0,0 2,31 3,-2 1,-10-2,-15 2,-20-3,0 0,0-1,10 0,133-7,20 0,-159 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661FCF-C380-4B75-AAE9-EEA8FE4A20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15</Pages>
  <Words>1877</Words>
  <Characters>10705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Rick Morley</dc:creator>
  <cp:lastModifiedBy>Laura Huerta</cp:lastModifiedBy>
  <cp:revision>2</cp:revision>
  <dcterms:created xsi:type="dcterms:W3CDTF">2020-10-23T18:25:00Z</dcterms:created>
  <dcterms:modified xsi:type="dcterms:W3CDTF">2020-10-23T18:25:00Z</dcterms:modified>
</cp:coreProperties>
</file>